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F09E1" w14:textId="77777777" w:rsidR="00EC2666" w:rsidRDefault="00EC2666" w:rsidP="00EC2666">
      <w:pPr>
        <w:pStyle w:val="10"/>
      </w:pPr>
      <w:bookmarkStart w:id="0" w:name="_Toc196233417"/>
      <w:r>
        <w:t>Лабораторная работа №6</w:t>
      </w:r>
      <w:r>
        <w:br/>
      </w:r>
      <w:r w:rsidRPr="00066E36">
        <w:t>Использование архитектурных решений для обеспечения качества ПО</w:t>
      </w:r>
      <w:bookmarkEnd w:id="0"/>
    </w:p>
    <w:p w14:paraId="15DAC32C" w14:textId="77777777" w:rsidR="00EC2666" w:rsidRDefault="00EC2666" w:rsidP="00EC2666">
      <w:pPr>
        <w:pStyle w:val="1"/>
        <w:numPr>
          <w:ilvl w:val="0"/>
          <w:numId w:val="7"/>
        </w:numPr>
      </w:pPr>
      <w:r>
        <w:t>Цель работы</w:t>
      </w:r>
    </w:p>
    <w:p w14:paraId="047E3EF0" w14:textId="77777777" w:rsidR="00EC2666" w:rsidRDefault="00EC2666" w:rsidP="00EC2666">
      <w:pPr>
        <w:pStyle w:val="2"/>
        <w:numPr>
          <w:ilvl w:val="1"/>
          <w:numId w:val="1"/>
        </w:numPr>
      </w:pPr>
      <w:r>
        <w:t>Изучить процесс разработки приложений с использованием микросервисной архитектуры.</w:t>
      </w:r>
    </w:p>
    <w:p w14:paraId="7A412964" w14:textId="77777777" w:rsidR="00EC2666" w:rsidRDefault="00EC2666" w:rsidP="00EC2666">
      <w:pPr>
        <w:pStyle w:val="2"/>
        <w:numPr>
          <w:ilvl w:val="1"/>
          <w:numId w:val="1"/>
        </w:numPr>
      </w:pPr>
      <w:r>
        <w:t>Изучить процесс развертывания</w:t>
      </w:r>
      <w:r w:rsidRPr="00794267">
        <w:t xml:space="preserve"> </w:t>
      </w:r>
      <w:r>
        <w:t>приложений с использованием микросервисной архитектуры.</w:t>
      </w:r>
    </w:p>
    <w:p w14:paraId="30DDE7FA" w14:textId="77777777" w:rsidR="00EC2666" w:rsidRDefault="00EC2666" w:rsidP="00EC2666">
      <w:pPr>
        <w:pStyle w:val="1"/>
        <w:numPr>
          <w:ilvl w:val="0"/>
          <w:numId w:val="1"/>
        </w:numPr>
      </w:pPr>
      <w:r>
        <w:t>Литература</w:t>
      </w:r>
    </w:p>
    <w:p w14:paraId="4C192508" w14:textId="77777777" w:rsidR="00EC2666" w:rsidRDefault="00EC2666" w:rsidP="00EC2666">
      <w:pPr>
        <w:pStyle w:val="2"/>
        <w:numPr>
          <w:ilvl w:val="1"/>
          <w:numId w:val="1"/>
        </w:numPr>
      </w:pPr>
      <w:r>
        <w:t xml:space="preserve">Зверева В. П., Сопровождение и обслуживание программного обеспечения компьютерных </w:t>
      </w:r>
      <w:proofErr w:type="gramStart"/>
      <w:r>
        <w:t>систем :</w:t>
      </w:r>
      <w:proofErr w:type="gramEnd"/>
      <w:r>
        <w:t xml:space="preserve"> учебник для студ. учреждений сред. проф. Образования / В. П. Зверева, А. В. Назаров. – </w:t>
      </w:r>
      <w:proofErr w:type="gramStart"/>
      <w:r>
        <w:t>М. :</w:t>
      </w:r>
      <w:proofErr w:type="gramEnd"/>
      <w:r>
        <w:t xml:space="preserve"> Издательский центр «Академия», 2018. – 256 с.</w:t>
      </w:r>
    </w:p>
    <w:p w14:paraId="7BAE7B1F" w14:textId="77777777" w:rsidR="00EC2666" w:rsidRDefault="00EC2666" w:rsidP="00EC2666">
      <w:pPr>
        <w:pStyle w:val="1"/>
        <w:numPr>
          <w:ilvl w:val="0"/>
          <w:numId w:val="1"/>
        </w:numPr>
      </w:pPr>
      <w:r>
        <w:t>Подготовка к работе</w:t>
      </w:r>
    </w:p>
    <w:p w14:paraId="6FB63E95" w14:textId="77777777" w:rsidR="00EC2666" w:rsidRDefault="00EC2666" w:rsidP="00EC2666">
      <w:pPr>
        <w:pStyle w:val="2"/>
        <w:numPr>
          <w:ilvl w:val="1"/>
          <w:numId w:val="1"/>
        </w:numPr>
      </w:pPr>
      <w:r>
        <w:t>Повторить теоретический материал (см. п.2).</w:t>
      </w:r>
    </w:p>
    <w:p w14:paraId="3D8BD0BE" w14:textId="77777777" w:rsidR="00EC2666" w:rsidRDefault="00EC2666" w:rsidP="00EC2666">
      <w:pPr>
        <w:pStyle w:val="2"/>
        <w:numPr>
          <w:ilvl w:val="1"/>
          <w:numId w:val="1"/>
        </w:numPr>
      </w:pPr>
      <w:r>
        <w:t>Изучить описание лабораторной работы.</w:t>
      </w:r>
    </w:p>
    <w:p w14:paraId="37D3D12E" w14:textId="77777777" w:rsidR="00EC2666" w:rsidRDefault="00EC2666" w:rsidP="00EC2666">
      <w:pPr>
        <w:pStyle w:val="1"/>
        <w:numPr>
          <w:ilvl w:val="0"/>
          <w:numId w:val="1"/>
        </w:numPr>
      </w:pPr>
      <w:r>
        <w:t>Основное оборудование</w:t>
      </w:r>
    </w:p>
    <w:p w14:paraId="540CA87A" w14:textId="77777777" w:rsidR="00EC2666" w:rsidRDefault="00EC2666" w:rsidP="00EC2666">
      <w:pPr>
        <w:pStyle w:val="2"/>
        <w:numPr>
          <w:ilvl w:val="1"/>
          <w:numId w:val="1"/>
        </w:numPr>
      </w:pPr>
      <w:r>
        <w:t>Персональный компьютер.</w:t>
      </w:r>
    </w:p>
    <w:p w14:paraId="04A83733" w14:textId="77777777" w:rsidR="00EC2666" w:rsidRDefault="00EC2666" w:rsidP="00EC2666">
      <w:pPr>
        <w:pStyle w:val="1"/>
        <w:numPr>
          <w:ilvl w:val="0"/>
          <w:numId w:val="1"/>
        </w:numPr>
      </w:pPr>
      <w:r>
        <w:t>Задание</w:t>
      </w:r>
    </w:p>
    <w:p w14:paraId="7DCC361D" w14:textId="56B78766" w:rsidR="008D5106" w:rsidRDefault="0051668F" w:rsidP="00EC2666">
      <w:pPr>
        <w:pStyle w:val="2"/>
        <w:numPr>
          <w:ilvl w:val="1"/>
          <w:numId w:val="1"/>
        </w:numPr>
      </w:pPr>
      <w:r>
        <w:t>Подготовка</w:t>
      </w:r>
    </w:p>
    <w:p w14:paraId="1088C5AE" w14:textId="77777777" w:rsidR="00336BDA" w:rsidRDefault="0051668F" w:rsidP="0051668F">
      <w:pPr>
        <w:pStyle w:val="2"/>
        <w:numPr>
          <w:ilvl w:val="2"/>
          <w:numId w:val="1"/>
        </w:numPr>
      </w:pPr>
      <w:r>
        <w:t xml:space="preserve">Создать или использовать готовую виртуальную машину </w:t>
      </w:r>
      <w:r>
        <w:rPr>
          <w:lang w:val="en-US"/>
        </w:rPr>
        <w:t>Ubuntu</w:t>
      </w:r>
      <w:r w:rsidR="00830875">
        <w:t xml:space="preserve">, </w:t>
      </w:r>
    </w:p>
    <w:p w14:paraId="720EBB24" w14:textId="2807BD09" w:rsidR="0051668F" w:rsidRDefault="00336BDA" w:rsidP="0051668F">
      <w:pPr>
        <w:pStyle w:val="2"/>
        <w:numPr>
          <w:ilvl w:val="2"/>
          <w:numId w:val="1"/>
        </w:numPr>
      </w:pPr>
      <w:r>
        <w:t>В</w:t>
      </w:r>
      <w:r w:rsidR="00830875">
        <w:t xml:space="preserve"> настройках сети виртуальной машины установить </w:t>
      </w:r>
      <w:r>
        <w:t>тип подключения «Сетевой мост»</w:t>
      </w:r>
    </w:p>
    <w:p w14:paraId="1F1339B3" w14:textId="199C7FCB" w:rsidR="00D732EE" w:rsidRDefault="00D732EE" w:rsidP="0051668F">
      <w:pPr>
        <w:pStyle w:val="2"/>
        <w:numPr>
          <w:ilvl w:val="2"/>
          <w:numId w:val="1"/>
        </w:numPr>
      </w:pPr>
      <w:r>
        <w:t xml:space="preserve">Выполнить команду </w:t>
      </w:r>
      <w:proofErr w:type="spellStart"/>
      <w:r w:rsidRPr="00023D11">
        <w:rPr>
          <w:rStyle w:val="ae"/>
        </w:rPr>
        <w:t>sudo</w:t>
      </w:r>
      <w:proofErr w:type="spellEnd"/>
      <w:r w:rsidRPr="00023D11">
        <w:rPr>
          <w:rStyle w:val="ae"/>
        </w:rPr>
        <w:t xml:space="preserve"> </w:t>
      </w:r>
      <w:proofErr w:type="spellStart"/>
      <w:r w:rsidRPr="00023D11">
        <w:rPr>
          <w:rStyle w:val="ae"/>
        </w:rPr>
        <w:t>ip</w:t>
      </w:r>
      <w:proofErr w:type="spellEnd"/>
      <w:r w:rsidRPr="00023D11">
        <w:rPr>
          <w:rStyle w:val="ae"/>
        </w:rPr>
        <w:t xml:space="preserve"> link set dev eth0 </w:t>
      </w:r>
      <w:proofErr w:type="spellStart"/>
      <w:r w:rsidRPr="00023D11">
        <w:rPr>
          <w:rStyle w:val="ae"/>
        </w:rPr>
        <w:t>mtu</w:t>
      </w:r>
      <w:proofErr w:type="spellEnd"/>
      <w:r w:rsidRPr="00023D11">
        <w:rPr>
          <w:rStyle w:val="ae"/>
        </w:rPr>
        <w:t xml:space="preserve"> 1400</w:t>
      </w:r>
      <w:r>
        <w:t xml:space="preserve">, где вместо </w:t>
      </w:r>
      <w:r w:rsidRPr="00D732EE">
        <w:t>eth0</w:t>
      </w:r>
      <w:r w:rsidRPr="00D732EE">
        <w:t xml:space="preserve"> </w:t>
      </w:r>
      <w:r>
        <w:t xml:space="preserve">укажите название сетевого интерфейса </w:t>
      </w:r>
      <w:r w:rsidR="009F0CD9">
        <w:t>виртуальной машины.</w:t>
      </w:r>
    </w:p>
    <w:p w14:paraId="79DD31B0" w14:textId="3E7A87CB" w:rsidR="0051668F" w:rsidRDefault="00581A94" w:rsidP="0051668F">
      <w:pPr>
        <w:pStyle w:val="2"/>
        <w:numPr>
          <w:ilvl w:val="2"/>
          <w:numId w:val="1"/>
        </w:numPr>
      </w:pPr>
      <w:r>
        <w:t xml:space="preserve">Поочередно выполнить команды из инструкции </w:t>
      </w:r>
      <w:r w:rsidR="00017097">
        <w:t xml:space="preserve">для установки </w:t>
      </w:r>
      <w:r w:rsidR="00017097">
        <w:rPr>
          <w:lang w:val="en-US"/>
        </w:rPr>
        <w:t>Docker</w:t>
      </w:r>
      <w:r w:rsidR="00017097" w:rsidRPr="00017097">
        <w:t xml:space="preserve">: </w:t>
      </w:r>
      <w:r w:rsidRPr="00581A94">
        <w:t>https://docs.docker.com/engine/install/ubuntu/#install-using-the-repository</w:t>
      </w:r>
    </w:p>
    <w:p w14:paraId="445A6210" w14:textId="3B27B80A" w:rsidR="00EC2666" w:rsidRDefault="00EC2666" w:rsidP="00EC2666">
      <w:pPr>
        <w:pStyle w:val="2"/>
        <w:numPr>
          <w:ilvl w:val="1"/>
          <w:numId w:val="1"/>
        </w:numPr>
      </w:pPr>
      <w:r>
        <w:t xml:space="preserve">Разработка </w:t>
      </w:r>
      <w:r>
        <w:rPr>
          <w:lang w:val="en-US"/>
        </w:rPr>
        <w:t>API</w:t>
      </w:r>
    </w:p>
    <w:p w14:paraId="5A70E50A" w14:textId="77777777" w:rsidR="00EC2666" w:rsidRDefault="00EC2666" w:rsidP="00EC2666">
      <w:pPr>
        <w:pStyle w:val="2"/>
        <w:numPr>
          <w:ilvl w:val="2"/>
          <w:numId w:val="1"/>
        </w:numPr>
      </w:pPr>
      <w:r>
        <w:t xml:space="preserve">Разработать 2 отдельных </w:t>
      </w:r>
      <w:proofErr w:type="spellStart"/>
      <w:r>
        <w:t>api</w:t>
      </w:r>
      <w:proofErr w:type="spellEnd"/>
      <w:r>
        <w:t>-сервиса со следующими методами</w:t>
      </w:r>
    </w:p>
    <w:p w14:paraId="44F6C6DA" w14:textId="1BEC8F7F" w:rsidR="00553C19" w:rsidRPr="00191040" w:rsidRDefault="00191040" w:rsidP="00191040">
      <w:r>
        <w:t xml:space="preserve">Для разработки рекомендуется использовать минимальные </w:t>
      </w:r>
      <w:r>
        <w:rPr>
          <w:lang w:val="en-US"/>
        </w:rPr>
        <w:t>Api</w:t>
      </w:r>
    </w:p>
    <w:p w14:paraId="380F99AF" w14:textId="77777777" w:rsidR="00EC2666" w:rsidRDefault="00EC2666" w:rsidP="00EC2666"/>
    <w:p w14:paraId="49879B60" w14:textId="77777777" w:rsidR="00EC2666" w:rsidRPr="004121C6" w:rsidRDefault="00EC2666" w:rsidP="00EC2666">
      <w:pPr>
        <w:rPr>
          <w:lang w:val="en-US"/>
        </w:rPr>
      </w:pPr>
      <w:proofErr w:type="spellStart"/>
      <w:r w:rsidRPr="004121C6">
        <w:rPr>
          <w:lang w:val="en-US"/>
        </w:rPr>
        <w:t>ProductService</w:t>
      </w:r>
      <w:proofErr w:type="spellEnd"/>
      <w:r w:rsidRPr="004121C6">
        <w:rPr>
          <w:lang w:val="en-US"/>
        </w:rPr>
        <w:t>:</w:t>
      </w:r>
    </w:p>
    <w:p w14:paraId="726092AE" w14:textId="77777777" w:rsidR="00EC2666" w:rsidRPr="004121C6" w:rsidRDefault="00EC2666" w:rsidP="00EC2666">
      <w:pPr>
        <w:rPr>
          <w:lang w:val="en-US"/>
        </w:rPr>
      </w:pPr>
      <w:r w:rsidRPr="004121C6">
        <w:rPr>
          <w:lang w:val="en-US"/>
        </w:rPr>
        <w:tab/>
      </w:r>
      <w:proofErr w:type="spellStart"/>
      <w:r w:rsidRPr="004121C6">
        <w:rPr>
          <w:lang w:val="en-US"/>
        </w:rPr>
        <w:t>GetProducts</w:t>
      </w:r>
      <w:proofErr w:type="spellEnd"/>
    </w:p>
    <w:p w14:paraId="7DE8111F" w14:textId="77777777" w:rsidR="00EC2666" w:rsidRPr="004121C6" w:rsidRDefault="00EC2666" w:rsidP="00EC2666">
      <w:pPr>
        <w:rPr>
          <w:lang w:val="en-US"/>
        </w:rPr>
      </w:pPr>
      <w:r w:rsidRPr="004121C6">
        <w:rPr>
          <w:lang w:val="en-US"/>
        </w:rPr>
        <w:tab/>
      </w:r>
      <w:proofErr w:type="spellStart"/>
      <w:r w:rsidRPr="004121C6">
        <w:rPr>
          <w:lang w:val="en-US"/>
        </w:rPr>
        <w:t>GetProduct</w:t>
      </w:r>
      <w:proofErr w:type="spellEnd"/>
      <w:r w:rsidRPr="004121C6">
        <w:rPr>
          <w:lang w:val="en-US"/>
        </w:rPr>
        <w:t>(id)</w:t>
      </w:r>
    </w:p>
    <w:p w14:paraId="4AE5D277" w14:textId="77777777" w:rsidR="00EC2666" w:rsidRDefault="00EC2666" w:rsidP="00EC2666">
      <w:r w:rsidRPr="004121C6">
        <w:rPr>
          <w:lang w:val="en-US"/>
        </w:rPr>
        <w:tab/>
      </w:r>
      <w:proofErr w:type="spellStart"/>
      <w:proofErr w:type="gramStart"/>
      <w:r w:rsidRPr="004121C6">
        <w:rPr>
          <w:lang w:val="en-US"/>
        </w:rPr>
        <w:t>CreateProduct</w:t>
      </w:r>
      <w:proofErr w:type="spellEnd"/>
      <w:r w:rsidRPr="004121C6">
        <w:rPr>
          <w:lang w:val="en-US"/>
        </w:rPr>
        <w:t>(</w:t>
      </w:r>
      <w:proofErr w:type="gramEnd"/>
      <w:r w:rsidRPr="004121C6">
        <w:rPr>
          <w:lang w:val="en-US"/>
        </w:rPr>
        <w:t>Product)</w:t>
      </w:r>
    </w:p>
    <w:p w14:paraId="19DFEFB1" w14:textId="4E626670" w:rsidR="0047687B" w:rsidRPr="0047687B" w:rsidRDefault="0047687B" w:rsidP="00EC2666">
      <w:pPr>
        <w:rPr>
          <w:lang w:val="en-US"/>
        </w:rPr>
      </w:pPr>
      <w:r>
        <w:tab/>
      </w:r>
      <w:proofErr w:type="spellStart"/>
      <w:proofErr w:type="gramStart"/>
      <w:r>
        <w:rPr>
          <w:lang w:val="en-US"/>
        </w:rPr>
        <w:t>IsAlive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DC7F0FA" w14:textId="77777777" w:rsidR="00EC2666" w:rsidRPr="004121C6" w:rsidRDefault="00EC2666" w:rsidP="00EC2666">
      <w:pPr>
        <w:rPr>
          <w:lang w:val="en-US"/>
        </w:rPr>
      </w:pPr>
    </w:p>
    <w:p w14:paraId="2A74872E" w14:textId="77777777" w:rsidR="00EC2666" w:rsidRPr="004121C6" w:rsidRDefault="00EC2666" w:rsidP="00EC2666">
      <w:pPr>
        <w:rPr>
          <w:lang w:val="en-US"/>
        </w:rPr>
      </w:pPr>
      <w:proofErr w:type="spellStart"/>
      <w:proofErr w:type="gramStart"/>
      <w:r w:rsidRPr="004121C6">
        <w:rPr>
          <w:lang w:val="en-US"/>
        </w:rPr>
        <w:t>OrderService</w:t>
      </w:r>
      <w:proofErr w:type="spellEnd"/>
      <w:proofErr w:type="gramEnd"/>
      <w:r w:rsidRPr="004121C6">
        <w:rPr>
          <w:lang w:val="en-US"/>
        </w:rPr>
        <w:t>:</w:t>
      </w:r>
    </w:p>
    <w:p w14:paraId="5372B9F7" w14:textId="77777777" w:rsidR="00EC2666" w:rsidRPr="004121C6" w:rsidRDefault="00EC2666" w:rsidP="00EC2666">
      <w:pPr>
        <w:rPr>
          <w:lang w:val="en-US"/>
        </w:rPr>
      </w:pPr>
      <w:r w:rsidRPr="004121C6">
        <w:rPr>
          <w:lang w:val="en-US"/>
        </w:rPr>
        <w:tab/>
      </w:r>
      <w:proofErr w:type="spellStart"/>
      <w:r w:rsidRPr="004121C6">
        <w:rPr>
          <w:lang w:val="en-US"/>
        </w:rPr>
        <w:t>GetOrders</w:t>
      </w:r>
      <w:proofErr w:type="spellEnd"/>
    </w:p>
    <w:p w14:paraId="735512CB" w14:textId="77777777" w:rsidR="00EC2666" w:rsidRPr="004121C6" w:rsidRDefault="00EC2666" w:rsidP="00EC2666">
      <w:pPr>
        <w:rPr>
          <w:lang w:val="en-US"/>
        </w:rPr>
      </w:pPr>
      <w:r w:rsidRPr="004121C6">
        <w:rPr>
          <w:lang w:val="en-US"/>
        </w:rPr>
        <w:tab/>
      </w:r>
      <w:proofErr w:type="spellStart"/>
      <w:r w:rsidRPr="004121C6">
        <w:rPr>
          <w:lang w:val="en-US"/>
        </w:rPr>
        <w:t>GetOrder</w:t>
      </w:r>
      <w:proofErr w:type="spellEnd"/>
      <w:r w:rsidRPr="004121C6">
        <w:rPr>
          <w:lang w:val="en-US"/>
        </w:rPr>
        <w:t>(id)</w:t>
      </w:r>
    </w:p>
    <w:p w14:paraId="32172941" w14:textId="228E634E" w:rsidR="00EC2666" w:rsidRDefault="00EC2666" w:rsidP="00830875">
      <w:pPr>
        <w:rPr>
          <w:lang w:val="en-US"/>
        </w:rPr>
      </w:pPr>
      <w:r w:rsidRPr="004121C6">
        <w:rPr>
          <w:lang w:val="en-US"/>
        </w:rPr>
        <w:lastRenderedPageBreak/>
        <w:tab/>
      </w:r>
      <w:proofErr w:type="spellStart"/>
      <w:proofErr w:type="gramStart"/>
      <w:r w:rsidRPr="004121C6">
        <w:rPr>
          <w:lang w:val="en-US"/>
        </w:rPr>
        <w:t>CreateOrder</w:t>
      </w:r>
      <w:proofErr w:type="spellEnd"/>
      <w:r w:rsidRPr="004121C6">
        <w:rPr>
          <w:lang w:val="en-US"/>
        </w:rPr>
        <w:t>(</w:t>
      </w:r>
      <w:proofErr w:type="gramEnd"/>
      <w:r w:rsidRPr="004121C6">
        <w:rPr>
          <w:lang w:val="en-US"/>
        </w:rPr>
        <w:t>Order)</w:t>
      </w:r>
    </w:p>
    <w:p w14:paraId="274BAE59" w14:textId="594A3924" w:rsidR="0047687B" w:rsidRPr="00F965A3" w:rsidRDefault="0047687B" w:rsidP="0047687B">
      <w:pPr>
        <w:rPr>
          <w:lang w:val="en-US"/>
        </w:rPr>
      </w:pPr>
      <w:r>
        <w:tab/>
      </w:r>
      <w:proofErr w:type="spellStart"/>
      <w:proofErr w:type="gramStart"/>
      <w:r>
        <w:rPr>
          <w:lang w:val="en-US"/>
        </w:rPr>
        <w:t>IsAlive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D9678EE" w14:textId="77777777" w:rsidR="00EC2666" w:rsidRPr="00F965A3" w:rsidRDefault="00EC2666" w:rsidP="00EC2666">
      <w:pPr>
        <w:rPr>
          <w:lang w:val="en-US"/>
        </w:rPr>
      </w:pPr>
    </w:p>
    <w:p w14:paraId="50AA25E4" w14:textId="31B9D036" w:rsidR="00EC2666" w:rsidRPr="00E9457C" w:rsidRDefault="00EC2666" w:rsidP="00EC2666">
      <w:pPr>
        <w:pStyle w:val="2"/>
        <w:numPr>
          <w:ilvl w:val="2"/>
          <w:numId w:val="1"/>
        </w:numPr>
      </w:pPr>
      <w:r>
        <w:t>Разработать модели контекст</w:t>
      </w:r>
      <w:r w:rsidR="006D6B46">
        <w:t>ы</w:t>
      </w:r>
      <w:r>
        <w:t xml:space="preserve"> БД для данных </w:t>
      </w:r>
      <w:proofErr w:type="spellStart"/>
      <w:r>
        <w:t>api</w:t>
      </w:r>
      <w:proofErr w:type="spellEnd"/>
      <w:r>
        <w:t xml:space="preserve">-сервисов </w:t>
      </w:r>
    </w:p>
    <w:p w14:paraId="3B5EA8E3" w14:textId="77777777" w:rsidR="00E824C7" w:rsidRDefault="00E824C7" w:rsidP="00EC2666">
      <w:r>
        <w:t>Базы данных должны быть независимы, и таблицы между ними не должны иметь связи между друг другом</w:t>
      </w:r>
      <w:r>
        <w:t xml:space="preserve">. </w:t>
      </w:r>
    </w:p>
    <w:p w14:paraId="2A7C7718" w14:textId="1FA5EC15" w:rsidR="00EC2666" w:rsidRPr="005C79C0" w:rsidRDefault="00EC2666" w:rsidP="00EC2666">
      <w:r>
        <w:t xml:space="preserve">В качестве БД использовать </w:t>
      </w:r>
      <w:r>
        <w:rPr>
          <w:lang w:val="en-US"/>
        </w:rPr>
        <w:t>MySQL</w:t>
      </w:r>
      <w:r>
        <w:t>, а строку подключения получать из переменной окружения.</w:t>
      </w:r>
      <w:r w:rsidR="006D6B46">
        <w:t xml:space="preserve"> </w:t>
      </w:r>
    </w:p>
    <w:p w14:paraId="03F19057" w14:textId="77777777" w:rsidR="00EC2666" w:rsidRPr="005C79C0" w:rsidRDefault="00EC2666" w:rsidP="00EC2666">
      <w:pPr>
        <w:pStyle w:val="ad"/>
      </w:pPr>
      <w:proofErr w:type="spellStart"/>
      <w:proofErr w:type="gramStart"/>
      <w:r w:rsidRPr="005C79C0">
        <w:t>services.AddDbContext</w:t>
      </w:r>
      <w:proofErr w:type="spellEnd"/>
      <w:proofErr w:type="gramEnd"/>
      <w:r w:rsidRPr="005C79C0">
        <w:t>&lt;</w:t>
      </w:r>
      <w:proofErr w:type="spellStart"/>
      <w:r w:rsidRPr="005C79C0">
        <w:t>ProductServiceDbContext</w:t>
      </w:r>
      <w:proofErr w:type="spellEnd"/>
      <w:proofErr w:type="gramStart"/>
      <w:r w:rsidRPr="005C79C0">
        <w:t>&gt;(</w:t>
      </w:r>
      <w:proofErr w:type="gramEnd"/>
      <w:r w:rsidRPr="005C79C0">
        <w:t xml:space="preserve">options =&gt; </w:t>
      </w:r>
      <w:proofErr w:type="gramStart"/>
      <w:r w:rsidRPr="005C79C0">
        <w:t>options.UseMySQL</w:t>
      </w:r>
      <w:proofErr w:type="gramEnd"/>
      <w:r w:rsidRPr="005C79C0">
        <w:t>(Environment.GetEnvironmentVariable("CONNECTION_STRING"))</w:t>
      </w:r>
      <w:proofErr w:type="gramStart"/>
      <w:r w:rsidRPr="005C79C0">
        <w:t>);</w:t>
      </w:r>
      <w:proofErr w:type="gramEnd"/>
    </w:p>
    <w:p w14:paraId="2DC222A2" w14:textId="101306D5" w:rsidR="00C6693F" w:rsidRDefault="00C6693F" w:rsidP="00E824C7">
      <w:pPr>
        <w:pStyle w:val="2"/>
        <w:numPr>
          <w:ilvl w:val="2"/>
          <w:numId w:val="1"/>
        </w:numPr>
      </w:pPr>
      <w:r>
        <w:t xml:space="preserve">Сгенерировать скрипт для создания </w:t>
      </w:r>
      <w:proofErr w:type="spellStart"/>
      <w:r>
        <w:t>бд</w:t>
      </w:r>
      <w:proofErr w:type="spellEnd"/>
      <w:r>
        <w:t xml:space="preserve"> на основе разработанных моделей данных.</w:t>
      </w:r>
    </w:p>
    <w:p w14:paraId="35480028" w14:textId="44F9E31C" w:rsidR="00E824C7" w:rsidRDefault="00E6566D" w:rsidP="00E824C7">
      <w:pPr>
        <w:pStyle w:val="2"/>
        <w:numPr>
          <w:ilvl w:val="2"/>
          <w:numId w:val="1"/>
        </w:numPr>
      </w:pPr>
      <w:r>
        <w:t>Сохранить скрипт</w:t>
      </w:r>
      <w:r w:rsidR="00C6693F">
        <w:t>ы</w:t>
      </w:r>
      <w:r>
        <w:t xml:space="preserve"> создания</w:t>
      </w:r>
      <w:r w:rsidR="00C6693F">
        <w:t xml:space="preserve"> и заполнения</w:t>
      </w:r>
      <w:r>
        <w:t xml:space="preserve"> БД в папке решения </w:t>
      </w:r>
      <w:r w:rsidR="00EF687D">
        <w:t xml:space="preserve">указав ему имя </w:t>
      </w:r>
      <w:r w:rsidR="00EF687D" w:rsidRPr="00EF687D">
        <w:t>{</w:t>
      </w:r>
      <w:proofErr w:type="spellStart"/>
      <w:r w:rsidR="00EF687D">
        <w:t>имя_</w:t>
      </w:r>
      <w:proofErr w:type="gramStart"/>
      <w:r w:rsidR="00EF687D">
        <w:t>бд</w:t>
      </w:r>
      <w:proofErr w:type="spellEnd"/>
      <w:r w:rsidR="00EF687D" w:rsidRPr="00EF687D">
        <w:t>}</w:t>
      </w:r>
      <w:r w:rsidR="00EF687D">
        <w:t>_</w:t>
      </w:r>
      <w:proofErr w:type="spellStart"/>
      <w:r w:rsidR="00EF687D">
        <w:rPr>
          <w:lang w:val="en-US"/>
        </w:rPr>
        <w:t>init</w:t>
      </w:r>
      <w:proofErr w:type="spellEnd"/>
      <w:r w:rsidR="00C6693F" w:rsidRPr="00C6693F">
        <w:t>.</w:t>
      </w:r>
      <w:proofErr w:type="spellStart"/>
      <w:r w:rsidR="00C6693F">
        <w:rPr>
          <w:lang w:val="en-US"/>
        </w:rPr>
        <w:t>sql</w:t>
      </w:r>
      <w:proofErr w:type="spellEnd"/>
      <w:proofErr w:type="gramEnd"/>
      <w:r w:rsidR="00C6693F">
        <w:t>.</w:t>
      </w:r>
    </w:p>
    <w:p w14:paraId="252413CB" w14:textId="7376F2A8" w:rsidR="00EC2666" w:rsidRDefault="00EC2666" w:rsidP="00EC2666">
      <w:pPr>
        <w:pStyle w:val="2"/>
        <w:numPr>
          <w:ilvl w:val="1"/>
          <w:numId w:val="1"/>
        </w:numPr>
      </w:pPr>
      <w:r>
        <w:t>Разработка</w:t>
      </w:r>
      <w:r>
        <w:rPr>
          <w:lang w:val="en-US"/>
        </w:rPr>
        <w:t xml:space="preserve"> API</w:t>
      </w:r>
      <w:r>
        <w:t>-шлюза</w:t>
      </w:r>
    </w:p>
    <w:p w14:paraId="74182850" w14:textId="3D354948" w:rsidR="00EC2666" w:rsidRDefault="00EC2666" w:rsidP="00EC2666">
      <w:pPr>
        <w:pStyle w:val="2"/>
        <w:numPr>
          <w:ilvl w:val="2"/>
          <w:numId w:val="1"/>
        </w:numPr>
      </w:pPr>
      <w:r>
        <w:t xml:space="preserve">Добавить новый проект </w:t>
      </w:r>
      <w:proofErr w:type="spellStart"/>
      <w:r w:rsidR="00023D11" w:rsidRPr="00A06101">
        <w:rPr>
          <w:lang w:val="en-US"/>
        </w:rPr>
        <w:t>ApiGateway</w:t>
      </w:r>
      <w:proofErr w:type="spellEnd"/>
      <w:r w:rsidR="00023D11">
        <w:t xml:space="preserve"> </w:t>
      </w:r>
      <w:r>
        <w:t xml:space="preserve">типа </w:t>
      </w:r>
      <w:r>
        <w:rPr>
          <w:lang w:val="en-US"/>
        </w:rPr>
        <w:t>Web</w:t>
      </w:r>
      <w:r w:rsidRPr="00462C81">
        <w:t>-</w:t>
      </w:r>
      <w:r>
        <w:rPr>
          <w:lang w:val="en-US"/>
        </w:rPr>
        <w:t>API</w:t>
      </w:r>
      <w:r>
        <w:t>, удалить стандартный код.</w:t>
      </w:r>
    </w:p>
    <w:p w14:paraId="5DCF6F89" w14:textId="38749796" w:rsidR="00EC2666" w:rsidRPr="00275171" w:rsidRDefault="00EC2666" w:rsidP="00EC2666">
      <w:pPr>
        <w:pStyle w:val="2"/>
        <w:numPr>
          <w:ilvl w:val="2"/>
          <w:numId w:val="1"/>
        </w:numPr>
      </w:pPr>
      <w:r>
        <w:t xml:space="preserve">Установить в проекте </w:t>
      </w:r>
      <w:proofErr w:type="spellStart"/>
      <w:r>
        <w:rPr>
          <w:lang w:val="en-US"/>
        </w:rPr>
        <w:t>nuget</w:t>
      </w:r>
      <w:proofErr w:type="spellEnd"/>
      <w:r w:rsidRPr="00150D4A">
        <w:t>-</w:t>
      </w:r>
      <w:r>
        <w:t xml:space="preserve">пакет </w:t>
      </w:r>
      <w:r>
        <w:rPr>
          <w:lang w:val="en-US"/>
        </w:rPr>
        <w:t>Ocelot</w:t>
      </w:r>
      <w:r w:rsidR="00553C19">
        <w:t>.</w:t>
      </w:r>
    </w:p>
    <w:p w14:paraId="79F6B8F4" w14:textId="77777777" w:rsidR="00EC2666" w:rsidRPr="006A249A" w:rsidRDefault="00EC2666" w:rsidP="00EC2666">
      <w:pPr>
        <w:pStyle w:val="2"/>
        <w:numPr>
          <w:ilvl w:val="2"/>
          <w:numId w:val="1"/>
        </w:numPr>
      </w:pPr>
      <w:r>
        <w:t xml:space="preserve">При помощи </w:t>
      </w:r>
      <w:proofErr w:type="spellStart"/>
      <w:r>
        <w:t>Ocelot</w:t>
      </w:r>
      <w:proofErr w:type="spellEnd"/>
      <w:r>
        <w:t xml:space="preserve"> добавить в </w:t>
      </w:r>
      <w:r>
        <w:rPr>
          <w:lang w:val="en-US"/>
        </w:rPr>
        <w:t>Program</w:t>
      </w:r>
      <w:r w:rsidRPr="00630C05">
        <w:t>.</w:t>
      </w:r>
      <w:r>
        <w:rPr>
          <w:lang w:val="en-US"/>
        </w:rPr>
        <w:t>cs</w:t>
      </w:r>
      <w:r>
        <w:t xml:space="preserve"> </w:t>
      </w:r>
      <w:proofErr w:type="spellStart"/>
      <w:r>
        <w:t>api</w:t>
      </w:r>
      <w:proofErr w:type="spellEnd"/>
      <w:r>
        <w:t xml:space="preserve">-шлюз, который будет выполнять роль посредника для данных </w:t>
      </w:r>
      <w:proofErr w:type="spellStart"/>
      <w:r>
        <w:t>api</w:t>
      </w:r>
      <w:proofErr w:type="spellEnd"/>
      <w:r>
        <w:t>-сервисов.</w:t>
      </w:r>
    </w:p>
    <w:p w14:paraId="09224ED9" w14:textId="77777777" w:rsidR="00EC2666" w:rsidRDefault="00EC2666" w:rsidP="00EC2666">
      <w:pPr>
        <w:pStyle w:val="ad"/>
      </w:pPr>
      <w:r>
        <w:t xml:space="preserve">var builder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04378505" w14:textId="77777777" w:rsidR="00EC2666" w:rsidRDefault="00EC2666" w:rsidP="00EC2666">
      <w:pPr>
        <w:pStyle w:val="ad"/>
      </w:pPr>
    </w:p>
    <w:p w14:paraId="60F6CE68" w14:textId="77777777" w:rsidR="00EC2666" w:rsidRDefault="00EC2666" w:rsidP="00EC2666">
      <w:pPr>
        <w:pStyle w:val="ad"/>
      </w:pPr>
      <w:proofErr w:type="spellStart"/>
      <w:proofErr w:type="gramStart"/>
      <w:r>
        <w:t>builder.Configuration.AddJsonFile</w:t>
      </w:r>
      <w:proofErr w:type="spellEnd"/>
      <w:proofErr w:type="gramEnd"/>
      <w:r>
        <w:t>("</w:t>
      </w:r>
      <w:proofErr w:type="spellStart"/>
      <w:proofErr w:type="gramStart"/>
      <w:r>
        <w:t>ocelot.json</w:t>
      </w:r>
      <w:proofErr w:type="spellEnd"/>
      <w:proofErr w:type="gramEnd"/>
      <w:r>
        <w:t xml:space="preserve">", optional: false, </w:t>
      </w:r>
      <w:proofErr w:type="spellStart"/>
      <w:r>
        <w:t>reloadOnChange</w:t>
      </w:r>
      <w:proofErr w:type="spellEnd"/>
      <w:r>
        <w:t>: true</w:t>
      </w:r>
      <w:proofErr w:type="gramStart"/>
      <w:r>
        <w:t>);</w:t>
      </w:r>
      <w:proofErr w:type="gramEnd"/>
    </w:p>
    <w:p w14:paraId="77595175" w14:textId="77777777" w:rsidR="00EC2666" w:rsidRDefault="00EC2666" w:rsidP="00EC2666">
      <w:pPr>
        <w:pStyle w:val="ad"/>
      </w:pPr>
      <w:proofErr w:type="spellStart"/>
      <w:proofErr w:type="gramStart"/>
      <w:r>
        <w:t>builder.Services.AddOcelot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896E200" w14:textId="77777777" w:rsidR="00EC2666" w:rsidRDefault="00EC2666" w:rsidP="00EC2666">
      <w:pPr>
        <w:pStyle w:val="ad"/>
      </w:pPr>
    </w:p>
    <w:p w14:paraId="0F68F471" w14:textId="77777777" w:rsidR="00EC2666" w:rsidRDefault="00EC2666" w:rsidP="00EC2666">
      <w:pPr>
        <w:pStyle w:val="ad"/>
      </w:pPr>
      <w:r>
        <w:t xml:space="preserve">var app = </w:t>
      </w:r>
      <w:proofErr w:type="spellStart"/>
      <w:proofErr w:type="gramStart"/>
      <w:r>
        <w:t>builder.Build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8764FBE" w14:textId="77777777" w:rsidR="00EC2666" w:rsidRDefault="00EC2666" w:rsidP="00EC2666">
      <w:pPr>
        <w:pStyle w:val="ad"/>
      </w:pPr>
    </w:p>
    <w:p w14:paraId="7DDE0ACE" w14:textId="77777777" w:rsidR="00EC2666" w:rsidRDefault="00EC2666" w:rsidP="00EC2666">
      <w:pPr>
        <w:pStyle w:val="ad"/>
      </w:pPr>
      <w:proofErr w:type="spellStart"/>
      <w:proofErr w:type="gramStart"/>
      <w:r>
        <w:t>app.UseRouting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A51786C" w14:textId="77777777" w:rsidR="00EC2666" w:rsidRDefault="00EC2666" w:rsidP="00EC2666">
      <w:pPr>
        <w:pStyle w:val="ad"/>
      </w:pPr>
      <w:proofErr w:type="spellStart"/>
      <w:proofErr w:type="gramStart"/>
      <w:r>
        <w:t>app.MapControllers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2859D2E" w14:textId="77777777" w:rsidR="00EC2666" w:rsidRDefault="00EC2666" w:rsidP="00EC2666">
      <w:pPr>
        <w:pStyle w:val="ad"/>
      </w:pPr>
      <w:proofErr w:type="spellStart"/>
      <w:proofErr w:type="gramStart"/>
      <w:r>
        <w:t>app.UseOcelot</w:t>
      </w:r>
      <w:proofErr w:type="spellEnd"/>
      <w:proofErr w:type="gramEnd"/>
      <w:r>
        <w:t>(</w:t>
      </w:r>
      <w:proofErr w:type="gramStart"/>
      <w:r>
        <w:t>).Wait</w:t>
      </w:r>
      <w:proofErr w:type="gramEnd"/>
      <w:r>
        <w:t>(</w:t>
      </w:r>
      <w:proofErr w:type="gramStart"/>
      <w:r>
        <w:t>);</w:t>
      </w:r>
      <w:proofErr w:type="gramEnd"/>
    </w:p>
    <w:p w14:paraId="4AEBAE4C" w14:textId="77777777" w:rsidR="00EC2666" w:rsidRDefault="00EC2666" w:rsidP="00EC2666">
      <w:pPr>
        <w:pStyle w:val="ad"/>
      </w:pPr>
    </w:p>
    <w:p w14:paraId="4E8A897A" w14:textId="77777777" w:rsidR="00EC2666" w:rsidRPr="00C00A07" w:rsidRDefault="00EC2666" w:rsidP="00EC2666">
      <w:pPr>
        <w:pStyle w:val="ad"/>
      </w:pPr>
      <w:proofErr w:type="spellStart"/>
      <w:proofErr w:type="gramStart"/>
      <w:r>
        <w:t>app.Run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3C8EE6E" w14:textId="40BFE07A" w:rsidR="00EC2666" w:rsidRPr="008D5106" w:rsidRDefault="00EC2666" w:rsidP="00EC2666">
      <w:pPr>
        <w:pStyle w:val="2"/>
        <w:numPr>
          <w:ilvl w:val="1"/>
          <w:numId w:val="1"/>
        </w:numPr>
      </w:pPr>
      <w:r>
        <w:t>Указать</w:t>
      </w:r>
      <w:r w:rsidRPr="008D5106">
        <w:t xml:space="preserve"> </w:t>
      </w:r>
      <w:r>
        <w:t>настройки</w:t>
      </w:r>
      <w:r w:rsidRPr="008D5106">
        <w:t xml:space="preserve"> </w:t>
      </w:r>
      <w:r w:rsidRPr="008D5106">
        <w:rPr>
          <w:lang w:val="en-US"/>
        </w:rPr>
        <w:t>Api</w:t>
      </w:r>
      <w:r w:rsidRPr="008D5106">
        <w:t>-</w:t>
      </w:r>
      <w:r>
        <w:t>шлюза</w:t>
      </w:r>
      <w:r w:rsidRPr="008D5106">
        <w:t xml:space="preserve"> </w:t>
      </w:r>
      <w:r>
        <w:t>в</w:t>
      </w:r>
      <w:r w:rsidRPr="008D5106">
        <w:t xml:space="preserve"> </w:t>
      </w:r>
      <w:r>
        <w:t>файле</w:t>
      </w:r>
      <w:r w:rsidRPr="008D5106">
        <w:t xml:space="preserve"> </w:t>
      </w:r>
      <w:proofErr w:type="gramStart"/>
      <w:r w:rsidRPr="008D5106">
        <w:rPr>
          <w:lang w:val="en-US"/>
        </w:rPr>
        <w:t>ocelot</w:t>
      </w:r>
      <w:r w:rsidRPr="008D5106">
        <w:t>.</w:t>
      </w:r>
      <w:proofErr w:type="spellStart"/>
      <w:r w:rsidRPr="008D5106">
        <w:rPr>
          <w:lang w:val="en-US"/>
        </w:rPr>
        <w:t>json</w:t>
      </w:r>
      <w:proofErr w:type="spellEnd"/>
      <w:proofErr w:type="gramEnd"/>
      <w:r w:rsidR="008D5106" w:rsidRPr="008D5106">
        <w:t xml:space="preserve">, </w:t>
      </w:r>
      <w:r w:rsidR="008D5106">
        <w:t>вместо</w:t>
      </w:r>
      <w:r w:rsidR="008D5106" w:rsidRPr="008D5106">
        <w:t xml:space="preserve"> </w:t>
      </w:r>
      <w:r w:rsidR="008D5106">
        <w:rPr>
          <w:lang w:val="en-US"/>
        </w:rPr>
        <w:t>localhost</w:t>
      </w:r>
      <w:r w:rsidR="008D5106" w:rsidRPr="008D5106">
        <w:t xml:space="preserve"> </w:t>
      </w:r>
      <w:r w:rsidR="008D5106">
        <w:t>укажите</w:t>
      </w:r>
      <w:r w:rsidR="008D5106" w:rsidRPr="008D5106">
        <w:t xml:space="preserve"> </w:t>
      </w:r>
      <w:r w:rsidR="008D5106">
        <w:t>адрес</w:t>
      </w:r>
      <w:r w:rsidR="008D5106" w:rsidRPr="008D5106">
        <w:t xml:space="preserve"> </w:t>
      </w:r>
      <w:r w:rsidR="008D5106">
        <w:t>виртуальной машины</w:t>
      </w:r>
      <w:r w:rsidR="00A1669E">
        <w:t>, добавить аналогичную настройку для сервиса заказов</w:t>
      </w:r>
    </w:p>
    <w:p w14:paraId="3E6FB506" w14:textId="77777777" w:rsidR="00EC2666" w:rsidRPr="008D5106" w:rsidRDefault="00EC2666" w:rsidP="00EC2666"/>
    <w:p w14:paraId="5E807075" w14:textId="77777777" w:rsidR="00EC2666" w:rsidRPr="00A06101" w:rsidRDefault="00EC2666" w:rsidP="00EC2666">
      <w:pPr>
        <w:pStyle w:val="ad"/>
      </w:pPr>
      <w:r w:rsidRPr="00A06101">
        <w:t>{</w:t>
      </w:r>
    </w:p>
    <w:p w14:paraId="00672B13" w14:textId="77777777" w:rsidR="00EC2666" w:rsidRPr="00A06101" w:rsidRDefault="00EC2666" w:rsidP="00EC2666">
      <w:pPr>
        <w:pStyle w:val="ad"/>
      </w:pPr>
      <w:r w:rsidRPr="00A06101">
        <w:t xml:space="preserve">  "Routes": [</w:t>
      </w:r>
    </w:p>
    <w:p w14:paraId="10EC20F7" w14:textId="77777777" w:rsidR="00EC2666" w:rsidRPr="00A06101" w:rsidRDefault="00EC2666" w:rsidP="00EC2666">
      <w:pPr>
        <w:pStyle w:val="ad"/>
      </w:pPr>
      <w:r w:rsidRPr="00A06101">
        <w:t xml:space="preserve">    {</w:t>
      </w:r>
    </w:p>
    <w:p w14:paraId="4DB96BE3" w14:textId="77777777" w:rsidR="00EC2666" w:rsidRPr="00A06101" w:rsidRDefault="00EC2666" w:rsidP="00EC2666">
      <w:pPr>
        <w:pStyle w:val="ad"/>
      </w:pPr>
      <w:r w:rsidRPr="00A06101">
        <w:t xml:space="preserve">      "</w:t>
      </w:r>
      <w:proofErr w:type="spellStart"/>
      <w:r w:rsidRPr="00A06101">
        <w:t>DownstreamPathTemplate</w:t>
      </w:r>
      <w:proofErr w:type="spellEnd"/>
      <w:r w:rsidRPr="00A06101">
        <w:t>": "/</w:t>
      </w:r>
      <w:proofErr w:type="spellStart"/>
      <w:r w:rsidRPr="00A06101">
        <w:t>api</w:t>
      </w:r>
      <w:proofErr w:type="spellEnd"/>
      <w:r w:rsidRPr="00A06101">
        <w:t>/</w:t>
      </w:r>
      <w:proofErr w:type="gramStart"/>
      <w:r>
        <w:t>products/{</w:t>
      </w:r>
      <w:r w:rsidRPr="00A06101">
        <w:t>everything</w:t>
      </w:r>
      <w:r>
        <w:t>}</w:t>
      </w:r>
      <w:r w:rsidRPr="00A06101">
        <w:t>"</w:t>
      </w:r>
      <w:proofErr w:type="gramEnd"/>
      <w:r w:rsidRPr="00A06101">
        <w:t>,</w:t>
      </w:r>
    </w:p>
    <w:p w14:paraId="5D6CC899" w14:textId="77777777" w:rsidR="00EC2666" w:rsidRPr="00A06101" w:rsidRDefault="00EC2666" w:rsidP="00EC2666">
      <w:pPr>
        <w:pStyle w:val="ad"/>
      </w:pPr>
      <w:r w:rsidRPr="00A06101">
        <w:t xml:space="preserve">      "</w:t>
      </w:r>
      <w:proofErr w:type="spellStart"/>
      <w:r w:rsidRPr="00A06101">
        <w:t>DownstreamHostAndPorts</w:t>
      </w:r>
      <w:proofErr w:type="spellEnd"/>
      <w:r w:rsidRPr="00A06101">
        <w:t>": [</w:t>
      </w:r>
    </w:p>
    <w:p w14:paraId="31587F88" w14:textId="77777777" w:rsidR="00EC2666" w:rsidRPr="00A06101" w:rsidRDefault="00EC2666" w:rsidP="00EC2666">
      <w:pPr>
        <w:pStyle w:val="ad"/>
      </w:pPr>
      <w:r w:rsidRPr="00A06101">
        <w:lastRenderedPageBreak/>
        <w:t xml:space="preserve">        {</w:t>
      </w:r>
    </w:p>
    <w:p w14:paraId="2B21581A" w14:textId="77777777" w:rsidR="00EC2666" w:rsidRPr="00A06101" w:rsidRDefault="00EC2666" w:rsidP="00EC2666">
      <w:pPr>
        <w:pStyle w:val="ad"/>
      </w:pPr>
      <w:r w:rsidRPr="00A06101">
        <w:t xml:space="preserve">          "Host": "</w:t>
      </w:r>
      <w:proofErr w:type="spellStart"/>
      <w:proofErr w:type="gramStart"/>
      <w:r w:rsidRPr="00A06101">
        <w:t>productservice</w:t>
      </w:r>
      <w:proofErr w:type="spellEnd"/>
      <w:proofErr w:type="gramEnd"/>
      <w:r w:rsidRPr="00A06101">
        <w:t>",</w:t>
      </w:r>
    </w:p>
    <w:p w14:paraId="393DB32A" w14:textId="77777777" w:rsidR="00EC2666" w:rsidRPr="00A06101" w:rsidRDefault="00EC2666" w:rsidP="00EC2666">
      <w:pPr>
        <w:pStyle w:val="ad"/>
      </w:pPr>
      <w:r w:rsidRPr="00A06101">
        <w:t xml:space="preserve">          "Port": 8080</w:t>
      </w:r>
    </w:p>
    <w:p w14:paraId="0F0F244F" w14:textId="77777777" w:rsidR="00EC2666" w:rsidRPr="00A06101" w:rsidRDefault="00EC2666" w:rsidP="00EC2666">
      <w:pPr>
        <w:pStyle w:val="ad"/>
      </w:pPr>
      <w:r w:rsidRPr="00A06101">
        <w:t xml:space="preserve">        }</w:t>
      </w:r>
    </w:p>
    <w:p w14:paraId="52F09A34" w14:textId="77777777" w:rsidR="00EC2666" w:rsidRPr="00A06101" w:rsidRDefault="00EC2666" w:rsidP="00EC2666">
      <w:pPr>
        <w:pStyle w:val="ad"/>
      </w:pPr>
      <w:r w:rsidRPr="00A06101">
        <w:t xml:space="preserve">      ],</w:t>
      </w:r>
    </w:p>
    <w:p w14:paraId="73589CDF" w14:textId="77777777" w:rsidR="00EC2666" w:rsidRPr="00A06101" w:rsidRDefault="00EC2666" w:rsidP="00EC2666">
      <w:pPr>
        <w:pStyle w:val="ad"/>
      </w:pPr>
      <w:r w:rsidRPr="00A06101">
        <w:t xml:space="preserve">      "</w:t>
      </w:r>
      <w:proofErr w:type="spellStart"/>
      <w:r w:rsidRPr="00A06101">
        <w:t>UpstreamPathTemplate</w:t>
      </w:r>
      <w:proofErr w:type="spellEnd"/>
      <w:r w:rsidRPr="00A06101">
        <w:t>": "/</w:t>
      </w:r>
      <w:proofErr w:type="gramStart"/>
      <w:r>
        <w:t>products/</w:t>
      </w:r>
      <w:r w:rsidRPr="00A06101">
        <w:t>{everything}"</w:t>
      </w:r>
      <w:proofErr w:type="gramEnd"/>
      <w:r w:rsidRPr="00A06101">
        <w:t>,</w:t>
      </w:r>
    </w:p>
    <w:p w14:paraId="29870B01" w14:textId="77777777" w:rsidR="00EC2666" w:rsidRPr="00A06101" w:rsidRDefault="00EC2666" w:rsidP="00EC2666">
      <w:pPr>
        <w:pStyle w:val="ad"/>
      </w:pPr>
      <w:r w:rsidRPr="00A06101">
        <w:t xml:space="preserve">      "</w:t>
      </w:r>
      <w:proofErr w:type="spellStart"/>
      <w:r w:rsidRPr="00A06101">
        <w:t>UpstreamHttpMethod</w:t>
      </w:r>
      <w:proofErr w:type="spellEnd"/>
      <w:r w:rsidRPr="00A06101">
        <w:t xml:space="preserve">": </w:t>
      </w:r>
      <w:proofErr w:type="gramStart"/>
      <w:r w:rsidRPr="00A06101">
        <w:t>[ "</w:t>
      </w:r>
      <w:proofErr w:type="gramEnd"/>
      <w:r w:rsidRPr="00A06101">
        <w:t>Get", "Post", "Put", "Delete</w:t>
      </w:r>
      <w:proofErr w:type="gramStart"/>
      <w:r w:rsidRPr="00A06101">
        <w:t>" ]</w:t>
      </w:r>
      <w:proofErr w:type="gramEnd"/>
    </w:p>
    <w:p w14:paraId="3CBDDFBC" w14:textId="77777777" w:rsidR="00EC2666" w:rsidRPr="005D52BB" w:rsidRDefault="00EC2666" w:rsidP="00EC2666">
      <w:pPr>
        <w:pStyle w:val="ad"/>
        <w:rPr>
          <w:lang w:val="ru-RU"/>
        </w:rPr>
      </w:pPr>
      <w:r w:rsidRPr="00A06101">
        <w:t xml:space="preserve">    </w:t>
      </w:r>
      <w:r w:rsidRPr="005D52BB">
        <w:rPr>
          <w:lang w:val="ru-RU"/>
        </w:rPr>
        <w:t>}</w:t>
      </w:r>
    </w:p>
    <w:p w14:paraId="5B3CF5E1" w14:textId="77777777" w:rsidR="00EC2666" w:rsidRPr="00AE0C65" w:rsidRDefault="00EC2666" w:rsidP="00EC2666">
      <w:pPr>
        <w:pStyle w:val="ad"/>
        <w:rPr>
          <w:lang w:val="ru-RU"/>
        </w:rPr>
      </w:pPr>
      <w:r w:rsidRPr="00AE0C65">
        <w:rPr>
          <w:lang w:val="ru-RU"/>
        </w:rPr>
        <w:t xml:space="preserve">    //</w:t>
      </w:r>
      <w:r>
        <w:rPr>
          <w:lang w:val="ru-RU"/>
        </w:rPr>
        <w:t>то же для сервиса заказов</w:t>
      </w:r>
    </w:p>
    <w:p w14:paraId="4CB1969F" w14:textId="77777777" w:rsidR="00EC2666" w:rsidRPr="00AE0C65" w:rsidRDefault="00EC2666" w:rsidP="00EC2666">
      <w:pPr>
        <w:pStyle w:val="ad"/>
        <w:rPr>
          <w:lang w:val="ru-RU"/>
        </w:rPr>
      </w:pPr>
      <w:r w:rsidRPr="00AE0C65">
        <w:rPr>
          <w:lang w:val="ru-RU"/>
        </w:rPr>
        <w:t xml:space="preserve">  ],</w:t>
      </w:r>
    </w:p>
    <w:p w14:paraId="53EC4274" w14:textId="77777777" w:rsidR="00EC2666" w:rsidRPr="00A06101" w:rsidRDefault="00EC2666" w:rsidP="00EC2666">
      <w:pPr>
        <w:pStyle w:val="ad"/>
      </w:pPr>
      <w:r w:rsidRPr="00AE0C65">
        <w:rPr>
          <w:lang w:val="ru-RU"/>
        </w:rPr>
        <w:t xml:space="preserve">  </w:t>
      </w:r>
      <w:r w:rsidRPr="00A06101">
        <w:t>"</w:t>
      </w:r>
      <w:proofErr w:type="spellStart"/>
      <w:r w:rsidRPr="00A06101">
        <w:t>GlobalConfiguration</w:t>
      </w:r>
      <w:proofErr w:type="spellEnd"/>
      <w:proofErr w:type="gramStart"/>
      <w:r w:rsidRPr="00A06101">
        <w:t>": {</w:t>
      </w:r>
      <w:proofErr w:type="gramEnd"/>
    </w:p>
    <w:p w14:paraId="29BE3D2D" w14:textId="77777777" w:rsidR="00EC2666" w:rsidRPr="00A06101" w:rsidRDefault="00EC2666" w:rsidP="00EC2666">
      <w:pPr>
        <w:pStyle w:val="ad"/>
      </w:pPr>
      <w:r w:rsidRPr="00A06101">
        <w:t xml:space="preserve">    "</w:t>
      </w:r>
      <w:proofErr w:type="spellStart"/>
      <w:r w:rsidRPr="00A06101">
        <w:t>BaseUrl</w:t>
      </w:r>
      <w:proofErr w:type="spellEnd"/>
      <w:r w:rsidRPr="00A06101">
        <w:t>": "http://localhost:5000"</w:t>
      </w:r>
    </w:p>
    <w:p w14:paraId="023DA372" w14:textId="77777777" w:rsidR="00EC2666" w:rsidRDefault="00EC2666" w:rsidP="00EC2666">
      <w:pPr>
        <w:pStyle w:val="ad"/>
      </w:pPr>
      <w:r w:rsidRPr="00A06101">
        <w:t xml:space="preserve">  </w:t>
      </w:r>
      <w:r>
        <w:t>}</w:t>
      </w:r>
    </w:p>
    <w:p w14:paraId="11B3F374" w14:textId="77777777" w:rsidR="00EC2666" w:rsidRDefault="00EC2666" w:rsidP="00EC2666">
      <w:pPr>
        <w:pStyle w:val="ad"/>
      </w:pPr>
      <w:r>
        <w:t>}</w:t>
      </w:r>
    </w:p>
    <w:p w14:paraId="3F8F74F9" w14:textId="77777777" w:rsidR="00EC2666" w:rsidRDefault="00EC2666" w:rsidP="00EC2666">
      <w:pPr>
        <w:pStyle w:val="2"/>
        <w:numPr>
          <w:ilvl w:val="0"/>
          <w:numId w:val="0"/>
        </w:numPr>
      </w:pPr>
    </w:p>
    <w:p w14:paraId="7D87380A" w14:textId="77777777" w:rsidR="00EC2666" w:rsidRDefault="00EC2666" w:rsidP="00EC2666">
      <w:pPr>
        <w:pStyle w:val="2"/>
        <w:numPr>
          <w:ilvl w:val="1"/>
          <w:numId w:val="1"/>
        </w:numPr>
      </w:pPr>
      <w:r>
        <w:t>Настроить решение для работы с контейнерами.</w:t>
      </w:r>
    </w:p>
    <w:p w14:paraId="477DD1B1" w14:textId="1ABF5C5D" w:rsidR="00EC2666" w:rsidRDefault="00EC2666" w:rsidP="00EC2666">
      <w:pPr>
        <w:pStyle w:val="2"/>
        <w:numPr>
          <w:ilvl w:val="2"/>
          <w:numId w:val="1"/>
        </w:numPr>
      </w:pPr>
      <w:r>
        <w:t xml:space="preserve">В контекстном меню обозревателя решений во всех проектах выбрать </w:t>
      </w:r>
      <w:proofErr w:type="gramStart"/>
      <w:r>
        <w:t>опцию</w:t>
      </w:r>
      <w:proofErr w:type="gramEnd"/>
      <w:r>
        <w:t xml:space="preserve"> </w:t>
      </w:r>
      <w:proofErr w:type="gramStart"/>
      <w:r>
        <w:t>Добавить &gt;</w:t>
      </w:r>
      <w:proofErr w:type="gramEnd"/>
      <w:r>
        <w:t xml:space="preserve"> Поддержка оркестратора контейнеров</w:t>
      </w:r>
      <w:r w:rsidR="00023D11">
        <w:t xml:space="preserve">, где выберите </w:t>
      </w:r>
      <w:r w:rsidR="00023D11">
        <w:rPr>
          <w:lang w:val="en-US"/>
        </w:rPr>
        <w:t>Docker</w:t>
      </w:r>
    </w:p>
    <w:p w14:paraId="441AF6BC" w14:textId="77777777" w:rsidR="00EC2666" w:rsidRDefault="00EC2666" w:rsidP="00EC2666">
      <w:pPr>
        <w:pStyle w:val="2"/>
        <w:numPr>
          <w:ilvl w:val="2"/>
          <w:numId w:val="1"/>
        </w:numPr>
      </w:pPr>
      <w:r>
        <w:t>Получившаяся структура решения должна выглядеть следующим образом:</w:t>
      </w:r>
    </w:p>
    <w:p w14:paraId="59785C0B" w14:textId="77777777" w:rsidR="00EC2666" w:rsidRDefault="00EC2666" w:rsidP="00EC2666"/>
    <w:p w14:paraId="796FF25A" w14:textId="77777777" w:rsidR="00EC2666" w:rsidRPr="00A06101" w:rsidRDefault="00EC2666" w:rsidP="00EC2666">
      <w:pPr>
        <w:rPr>
          <w:lang w:val="en-US"/>
        </w:rPr>
      </w:pPr>
      <w:r>
        <w:t>Решение</w:t>
      </w:r>
      <w:r w:rsidRPr="00A06101">
        <w:rPr>
          <w:lang w:val="en-US"/>
        </w:rPr>
        <w:t>/</w:t>
      </w:r>
    </w:p>
    <w:p w14:paraId="56B15729" w14:textId="77777777" w:rsidR="00EC2666" w:rsidRPr="00A06101" w:rsidRDefault="00EC2666" w:rsidP="00EC2666">
      <w:pPr>
        <w:rPr>
          <w:lang w:val="en-US"/>
        </w:rPr>
      </w:pPr>
      <w:r w:rsidRPr="00A06101">
        <w:rPr>
          <w:lang w:val="en-US"/>
        </w:rPr>
        <w:tab/>
      </w:r>
      <w:proofErr w:type="spellStart"/>
      <w:r w:rsidRPr="00A06101">
        <w:rPr>
          <w:lang w:val="en-US"/>
        </w:rPr>
        <w:t>ApiGateway</w:t>
      </w:r>
      <w:proofErr w:type="spellEnd"/>
      <w:r w:rsidRPr="00A06101">
        <w:rPr>
          <w:lang w:val="en-US"/>
        </w:rPr>
        <w:t>/</w:t>
      </w:r>
    </w:p>
    <w:p w14:paraId="6C69B275" w14:textId="77777777" w:rsidR="00EC2666" w:rsidRPr="00A06101" w:rsidRDefault="00EC2666" w:rsidP="00EC2666">
      <w:pPr>
        <w:rPr>
          <w:lang w:val="en-US"/>
        </w:rPr>
      </w:pPr>
      <w:r w:rsidRPr="00A06101">
        <w:rPr>
          <w:lang w:val="en-US"/>
        </w:rPr>
        <w:tab/>
      </w:r>
      <w:proofErr w:type="spellStart"/>
      <w:r w:rsidRPr="00A06101">
        <w:rPr>
          <w:lang w:val="en-US"/>
        </w:rPr>
        <w:t>ProductService</w:t>
      </w:r>
      <w:proofErr w:type="spellEnd"/>
      <w:r w:rsidRPr="00A06101">
        <w:rPr>
          <w:lang w:val="en-US"/>
        </w:rPr>
        <w:t>/</w:t>
      </w:r>
    </w:p>
    <w:p w14:paraId="2DF0284B" w14:textId="77777777" w:rsidR="00EC2666" w:rsidRPr="00A06101" w:rsidRDefault="00EC2666" w:rsidP="00EC2666">
      <w:pPr>
        <w:rPr>
          <w:lang w:val="en-US"/>
        </w:rPr>
      </w:pPr>
      <w:r w:rsidRPr="00A06101">
        <w:rPr>
          <w:lang w:val="en-US"/>
        </w:rPr>
        <w:tab/>
      </w:r>
      <w:proofErr w:type="spellStart"/>
      <w:r w:rsidRPr="00A06101">
        <w:rPr>
          <w:lang w:val="en-US"/>
        </w:rPr>
        <w:t>OrderService</w:t>
      </w:r>
      <w:proofErr w:type="spellEnd"/>
      <w:r w:rsidRPr="00A06101">
        <w:rPr>
          <w:lang w:val="en-US"/>
        </w:rPr>
        <w:t>/</w:t>
      </w:r>
    </w:p>
    <w:p w14:paraId="71468D66" w14:textId="77777777" w:rsidR="00EC2666" w:rsidRPr="00A06101" w:rsidRDefault="00EC2666" w:rsidP="00EC2666">
      <w:pPr>
        <w:rPr>
          <w:lang w:val="en-US"/>
        </w:rPr>
      </w:pPr>
      <w:r w:rsidRPr="00A06101">
        <w:rPr>
          <w:lang w:val="en-US"/>
        </w:rPr>
        <w:tab/>
        <w:t>docker-</w:t>
      </w:r>
      <w:proofErr w:type="spellStart"/>
      <w:r w:rsidRPr="00A06101">
        <w:rPr>
          <w:lang w:val="en-US"/>
        </w:rPr>
        <w:t>compose.yml</w:t>
      </w:r>
      <w:proofErr w:type="spellEnd"/>
    </w:p>
    <w:p w14:paraId="3AAB7F30" w14:textId="77777777" w:rsidR="00EC2666" w:rsidRPr="00A06101" w:rsidRDefault="00EC2666" w:rsidP="00EC2666">
      <w:pPr>
        <w:rPr>
          <w:lang w:val="en-US"/>
        </w:rPr>
      </w:pPr>
    </w:p>
    <w:p w14:paraId="603B1519" w14:textId="77777777" w:rsidR="00EC2666" w:rsidRDefault="00EC2666" w:rsidP="00EC2666">
      <w:pPr>
        <w:pStyle w:val="2"/>
        <w:numPr>
          <w:ilvl w:val="2"/>
          <w:numId w:val="1"/>
        </w:numPr>
      </w:pPr>
      <w:r>
        <w:t xml:space="preserve">В файл </w:t>
      </w:r>
      <w:proofErr w:type="spellStart"/>
      <w:r>
        <w:t>docker-compose</w:t>
      </w:r>
      <w:proofErr w:type="spellEnd"/>
      <w:r>
        <w:t xml:space="preserve"> вписать конфигурацию для развертывания разработанной системы. В листинге представлена часть конфигурации для </w:t>
      </w:r>
      <w:proofErr w:type="spellStart"/>
      <w:r>
        <w:rPr>
          <w:lang w:val="en-US"/>
        </w:rPr>
        <w:t>ProductService</w:t>
      </w:r>
      <w:proofErr w:type="spellEnd"/>
      <w:r w:rsidRPr="002D4E77">
        <w:t xml:space="preserve"> </w:t>
      </w:r>
      <w:r>
        <w:t xml:space="preserve">и </w:t>
      </w:r>
      <w:proofErr w:type="spellStart"/>
      <w:r>
        <w:rPr>
          <w:lang w:val="en-US"/>
        </w:rPr>
        <w:t>ApiGateway</w:t>
      </w:r>
      <w:proofErr w:type="spellEnd"/>
      <w:r>
        <w:t>.</w:t>
      </w:r>
      <w:r w:rsidRPr="002D4E77">
        <w:t xml:space="preserve"> </w:t>
      </w:r>
      <w:r>
        <w:t>Самостоятельно добавьте сервис заказов в настройки файла.</w:t>
      </w:r>
    </w:p>
    <w:p w14:paraId="55A556EB" w14:textId="77777777" w:rsidR="00EC2666" w:rsidRDefault="00EC2666" w:rsidP="00EC2666"/>
    <w:p w14:paraId="4304525B" w14:textId="77777777" w:rsidR="00EC2666" w:rsidRDefault="00EC2666" w:rsidP="00EC2666">
      <w:pPr>
        <w:pStyle w:val="ad"/>
      </w:pPr>
      <w:r>
        <w:t>services:</w:t>
      </w:r>
    </w:p>
    <w:p w14:paraId="17D856DC" w14:textId="77777777" w:rsidR="00EC2666" w:rsidRDefault="00EC2666" w:rsidP="00EC2666">
      <w:pPr>
        <w:pStyle w:val="ad"/>
      </w:pPr>
      <w:r>
        <w:t xml:space="preserve">  </w:t>
      </w:r>
      <w:proofErr w:type="spellStart"/>
      <w:r>
        <w:t>apigateway</w:t>
      </w:r>
      <w:proofErr w:type="spellEnd"/>
      <w:r>
        <w:t>:</w:t>
      </w:r>
    </w:p>
    <w:p w14:paraId="6188FBAE" w14:textId="77777777" w:rsidR="00EC2666" w:rsidRDefault="00EC2666" w:rsidP="00EC2666">
      <w:pPr>
        <w:pStyle w:val="ad"/>
      </w:pPr>
      <w:r>
        <w:t xml:space="preserve">    </w:t>
      </w:r>
      <w:proofErr w:type="spellStart"/>
      <w:r>
        <w:t>container_name</w:t>
      </w:r>
      <w:proofErr w:type="spellEnd"/>
      <w:r>
        <w:t>: "</w:t>
      </w:r>
      <w:proofErr w:type="spellStart"/>
      <w:r>
        <w:t>apigateway</w:t>
      </w:r>
      <w:proofErr w:type="spellEnd"/>
      <w:r>
        <w:t>"</w:t>
      </w:r>
    </w:p>
    <w:p w14:paraId="5F2C202B" w14:textId="77777777" w:rsidR="00EC2666" w:rsidRPr="00A06101" w:rsidRDefault="00EC2666" w:rsidP="00EC2666">
      <w:pPr>
        <w:pStyle w:val="ad"/>
      </w:pPr>
      <w:r>
        <w:t xml:space="preserve">    </w:t>
      </w:r>
      <w:r w:rsidRPr="00A06101">
        <w:t>image: ${DOCKER_REGISTRY</w:t>
      </w:r>
      <w:proofErr w:type="gramStart"/>
      <w:r w:rsidRPr="00A06101">
        <w:t>-}</w:t>
      </w:r>
      <w:proofErr w:type="spellStart"/>
      <w:r w:rsidRPr="00A06101">
        <w:t>apigateway</w:t>
      </w:r>
      <w:proofErr w:type="spellEnd"/>
      <w:proofErr w:type="gramEnd"/>
    </w:p>
    <w:p w14:paraId="3ADB0948" w14:textId="77777777" w:rsidR="00EC2666" w:rsidRPr="00A06101" w:rsidRDefault="00EC2666" w:rsidP="00EC2666">
      <w:pPr>
        <w:pStyle w:val="ad"/>
      </w:pPr>
      <w:r w:rsidRPr="00A06101">
        <w:t xml:space="preserve">    build:</w:t>
      </w:r>
    </w:p>
    <w:p w14:paraId="7FFFEC10" w14:textId="77777777" w:rsidR="00EC2666" w:rsidRPr="00A06101" w:rsidRDefault="00EC2666" w:rsidP="00EC2666">
      <w:pPr>
        <w:pStyle w:val="ad"/>
      </w:pPr>
      <w:r w:rsidRPr="00A06101">
        <w:t xml:space="preserve">      context</w:t>
      </w:r>
      <w:proofErr w:type="gramStart"/>
      <w:r w:rsidRPr="00A06101">
        <w:t>: .</w:t>
      </w:r>
      <w:proofErr w:type="gramEnd"/>
    </w:p>
    <w:p w14:paraId="18102B02" w14:textId="77777777" w:rsidR="00EC2666" w:rsidRPr="00A06101" w:rsidRDefault="00EC2666" w:rsidP="00EC2666">
      <w:pPr>
        <w:pStyle w:val="ad"/>
      </w:pPr>
      <w:r w:rsidRPr="00A06101">
        <w:t xml:space="preserve">      </w:t>
      </w:r>
      <w:proofErr w:type="spellStart"/>
      <w:r w:rsidRPr="00A06101">
        <w:t>dockerfile</w:t>
      </w:r>
      <w:proofErr w:type="spellEnd"/>
      <w:r w:rsidRPr="00A06101">
        <w:t xml:space="preserve">: </w:t>
      </w:r>
      <w:proofErr w:type="spellStart"/>
      <w:r w:rsidRPr="00A06101">
        <w:t>ApiGateway</w:t>
      </w:r>
      <w:proofErr w:type="spellEnd"/>
      <w:r w:rsidRPr="00A06101">
        <w:t>/</w:t>
      </w:r>
      <w:proofErr w:type="spellStart"/>
      <w:r w:rsidRPr="00A06101">
        <w:t>Dockerfile</w:t>
      </w:r>
      <w:proofErr w:type="spellEnd"/>
    </w:p>
    <w:p w14:paraId="3F4EB5AE" w14:textId="77777777" w:rsidR="00EC2666" w:rsidRPr="00A06101" w:rsidRDefault="00EC2666" w:rsidP="00EC2666">
      <w:pPr>
        <w:pStyle w:val="ad"/>
      </w:pPr>
      <w:r w:rsidRPr="00A06101">
        <w:t xml:space="preserve">    environment:</w:t>
      </w:r>
    </w:p>
    <w:p w14:paraId="499CB8C4" w14:textId="77777777" w:rsidR="00EC2666" w:rsidRPr="00A06101" w:rsidRDefault="00EC2666" w:rsidP="00EC2666">
      <w:pPr>
        <w:pStyle w:val="ad"/>
      </w:pPr>
      <w:r w:rsidRPr="00A06101">
        <w:t xml:space="preserve">      - ASPNETCORE_ENVIRONMENT=Development</w:t>
      </w:r>
    </w:p>
    <w:p w14:paraId="1C6907E7" w14:textId="77777777" w:rsidR="00EC2666" w:rsidRPr="00A06101" w:rsidRDefault="00EC2666" w:rsidP="00EC2666">
      <w:pPr>
        <w:pStyle w:val="ad"/>
      </w:pPr>
      <w:r w:rsidRPr="00A06101">
        <w:t xml:space="preserve">    ports:</w:t>
      </w:r>
    </w:p>
    <w:p w14:paraId="0460F473" w14:textId="77777777" w:rsidR="00EC2666" w:rsidRPr="005D52BB" w:rsidRDefault="00EC2666" w:rsidP="00EC2666">
      <w:pPr>
        <w:pStyle w:val="ad"/>
      </w:pPr>
      <w:r w:rsidRPr="00A06101">
        <w:t xml:space="preserve">      - "5000:8080" </w:t>
      </w:r>
    </w:p>
    <w:p w14:paraId="168E96DA" w14:textId="77777777" w:rsidR="00EC2666" w:rsidRPr="00A06101" w:rsidRDefault="00EC2666" w:rsidP="00EC2666">
      <w:pPr>
        <w:pStyle w:val="ad"/>
      </w:pPr>
      <w:r w:rsidRPr="00A06101">
        <w:lastRenderedPageBreak/>
        <w:t xml:space="preserve">    </w:t>
      </w:r>
      <w:proofErr w:type="spellStart"/>
      <w:r w:rsidRPr="00A06101">
        <w:t>depends_on</w:t>
      </w:r>
      <w:proofErr w:type="spellEnd"/>
      <w:r w:rsidRPr="00A06101">
        <w:t>:</w:t>
      </w:r>
    </w:p>
    <w:p w14:paraId="773DF013" w14:textId="77777777" w:rsidR="00EC2666" w:rsidRPr="00A06101" w:rsidRDefault="00EC2666" w:rsidP="00EC2666">
      <w:pPr>
        <w:pStyle w:val="ad"/>
      </w:pPr>
      <w:r w:rsidRPr="00A06101">
        <w:t xml:space="preserve">      - </w:t>
      </w:r>
      <w:proofErr w:type="spellStart"/>
      <w:proofErr w:type="gramStart"/>
      <w:r w:rsidRPr="00A06101">
        <w:t>productservice</w:t>
      </w:r>
      <w:proofErr w:type="spellEnd"/>
      <w:proofErr w:type="gramEnd"/>
    </w:p>
    <w:p w14:paraId="1E3002AA" w14:textId="77777777" w:rsidR="00EC2666" w:rsidRPr="00A06101" w:rsidRDefault="00EC2666" w:rsidP="00EC2666">
      <w:pPr>
        <w:pStyle w:val="ad"/>
      </w:pPr>
      <w:r w:rsidRPr="00A06101">
        <w:t xml:space="preserve">    links:</w:t>
      </w:r>
    </w:p>
    <w:p w14:paraId="32E2EDAE" w14:textId="77777777" w:rsidR="00EC2666" w:rsidRPr="00A06101" w:rsidRDefault="00EC2666" w:rsidP="00EC2666">
      <w:pPr>
        <w:pStyle w:val="ad"/>
      </w:pPr>
      <w:r w:rsidRPr="00A06101">
        <w:t xml:space="preserve">      - </w:t>
      </w:r>
      <w:proofErr w:type="spellStart"/>
      <w:proofErr w:type="gramStart"/>
      <w:r w:rsidRPr="00A06101">
        <w:t>productservice</w:t>
      </w:r>
      <w:proofErr w:type="spellEnd"/>
      <w:proofErr w:type="gramEnd"/>
    </w:p>
    <w:p w14:paraId="46C4EF59" w14:textId="77777777" w:rsidR="00EC2666" w:rsidRPr="00A06101" w:rsidRDefault="00EC2666" w:rsidP="00EC2666">
      <w:pPr>
        <w:pStyle w:val="ad"/>
      </w:pPr>
      <w:r w:rsidRPr="00A06101">
        <w:t xml:space="preserve">    networks:</w:t>
      </w:r>
    </w:p>
    <w:p w14:paraId="0C1EF995" w14:textId="77777777" w:rsidR="00EC2666" w:rsidRPr="00A06101" w:rsidRDefault="00EC2666" w:rsidP="00EC2666">
      <w:pPr>
        <w:pStyle w:val="ad"/>
      </w:pPr>
      <w:r w:rsidRPr="00A06101">
        <w:t xml:space="preserve">      - net</w:t>
      </w:r>
    </w:p>
    <w:p w14:paraId="1B599136" w14:textId="77777777" w:rsidR="00EC2666" w:rsidRPr="00A06101" w:rsidRDefault="00EC2666" w:rsidP="00EC2666">
      <w:pPr>
        <w:pStyle w:val="ad"/>
      </w:pPr>
    </w:p>
    <w:p w14:paraId="5624946A" w14:textId="77777777" w:rsidR="00EC2666" w:rsidRPr="00A06101" w:rsidRDefault="00EC2666" w:rsidP="00EC2666">
      <w:pPr>
        <w:pStyle w:val="ad"/>
      </w:pPr>
      <w:r w:rsidRPr="00A06101">
        <w:t xml:space="preserve">  </w:t>
      </w:r>
      <w:proofErr w:type="spellStart"/>
      <w:proofErr w:type="gramStart"/>
      <w:r w:rsidRPr="00A06101">
        <w:t>productservice</w:t>
      </w:r>
      <w:proofErr w:type="spellEnd"/>
      <w:proofErr w:type="gramEnd"/>
      <w:r w:rsidRPr="00A06101">
        <w:t>:</w:t>
      </w:r>
    </w:p>
    <w:p w14:paraId="545E9181" w14:textId="77777777" w:rsidR="00EC2666" w:rsidRPr="00A06101" w:rsidRDefault="00EC2666" w:rsidP="00EC2666">
      <w:pPr>
        <w:pStyle w:val="ad"/>
      </w:pPr>
      <w:r w:rsidRPr="00A06101">
        <w:t xml:space="preserve">    </w:t>
      </w:r>
      <w:proofErr w:type="spellStart"/>
      <w:r w:rsidRPr="00A06101">
        <w:t>container_name</w:t>
      </w:r>
      <w:proofErr w:type="spellEnd"/>
      <w:r w:rsidRPr="00A06101">
        <w:t>: "</w:t>
      </w:r>
      <w:proofErr w:type="spellStart"/>
      <w:r w:rsidRPr="00A06101">
        <w:t>productservice</w:t>
      </w:r>
      <w:proofErr w:type="spellEnd"/>
      <w:r w:rsidRPr="00A06101">
        <w:t>"</w:t>
      </w:r>
    </w:p>
    <w:p w14:paraId="4B00EA63" w14:textId="77777777" w:rsidR="00EC2666" w:rsidRPr="00A06101" w:rsidRDefault="00EC2666" w:rsidP="00EC2666">
      <w:pPr>
        <w:pStyle w:val="ad"/>
      </w:pPr>
      <w:r w:rsidRPr="00A06101">
        <w:t xml:space="preserve">    image: ${DOCKER_REGISTRY</w:t>
      </w:r>
      <w:proofErr w:type="gramStart"/>
      <w:r w:rsidRPr="00A06101">
        <w:t>-}</w:t>
      </w:r>
      <w:proofErr w:type="spellStart"/>
      <w:r w:rsidRPr="00A06101">
        <w:t>productservice</w:t>
      </w:r>
      <w:proofErr w:type="spellEnd"/>
      <w:proofErr w:type="gramEnd"/>
    </w:p>
    <w:p w14:paraId="7D2CC0B6" w14:textId="77777777" w:rsidR="00EC2666" w:rsidRPr="00A06101" w:rsidRDefault="00EC2666" w:rsidP="00EC2666">
      <w:pPr>
        <w:pStyle w:val="ad"/>
      </w:pPr>
      <w:r w:rsidRPr="00A06101">
        <w:t xml:space="preserve">    build:</w:t>
      </w:r>
    </w:p>
    <w:p w14:paraId="38EA03C6" w14:textId="77777777" w:rsidR="00EC2666" w:rsidRPr="00A06101" w:rsidRDefault="00EC2666" w:rsidP="00EC2666">
      <w:pPr>
        <w:pStyle w:val="ad"/>
      </w:pPr>
      <w:r w:rsidRPr="00A06101">
        <w:t xml:space="preserve">      context</w:t>
      </w:r>
      <w:proofErr w:type="gramStart"/>
      <w:r w:rsidRPr="00A06101">
        <w:t>: .</w:t>
      </w:r>
      <w:proofErr w:type="gramEnd"/>
    </w:p>
    <w:p w14:paraId="049F8DF0" w14:textId="77777777" w:rsidR="00EC2666" w:rsidRPr="00A06101" w:rsidRDefault="00EC2666" w:rsidP="00EC2666">
      <w:pPr>
        <w:pStyle w:val="ad"/>
      </w:pPr>
      <w:r w:rsidRPr="00A06101">
        <w:t xml:space="preserve">      </w:t>
      </w:r>
      <w:proofErr w:type="spellStart"/>
      <w:r w:rsidRPr="00A06101">
        <w:t>dockerfile</w:t>
      </w:r>
      <w:proofErr w:type="spellEnd"/>
      <w:r w:rsidRPr="00A06101">
        <w:t xml:space="preserve">: </w:t>
      </w:r>
      <w:proofErr w:type="spellStart"/>
      <w:r w:rsidRPr="00A06101">
        <w:t>ProductService</w:t>
      </w:r>
      <w:proofErr w:type="spellEnd"/>
      <w:r w:rsidRPr="00A06101">
        <w:t>/</w:t>
      </w:r>
      <w:proofErr w:type="spellStart"/>
      <w:r w:rsidRPr="00A06101">
        <w:t>Dockerfile</w:t>
      </w:r>
      <w:proofErr w:type="spellEnd"/>
    </w:p>
    <w:p w14:paraId="7814DCD7" w14:textId="77777777" w:rsidR="00EC2666" w:rsidRPr="00A06101" w:rsidRDefault="00EC2666" w:rsidP="00EC2666">
      <w:pPr>
        <w:pStyle w:val="ad"/>
      </w:pPr>
      <w:r w:rsidRPr="00A06101">
        <w:t xml:space="preserve">    environment:</w:t>
      </w:r>
    </w:p>
    <w:p w14:paraId="53692E33" w14:textId="77777777" w:rsidR="00EC2666" w:rsidRPr="00A06101" w:rsidRDefault="00EC2666" w:rsidP="00EC2666">
      <w:pPr>
        <w:pStyle w:val="ad"/>
      </w:pPr>
      <w:r w:rsidRPr="00A06101">
        <w:t xml:space="preserve">      - ASPNETCORE_ENVIRONMENT=Development</w:t>
      </w:r>
    </w:p>
    <w:p w14:paraId="051E2B61" w14:textId="77777777" w:rsidR="00EC2666" w:rsidRPr="00A06101" w:rsidRDefault="00EC2666" w:rsidP="00EC2666">
      <w:pPr>
        <w:pStyle w:val="ad"/>
      </w:pPr>
      <w:r w:rsidRPr="00A06101">
        <w:t xml:space="preserve">      - CONNECTION_STRING=Server=</w:t>
      </w:r>
      <w:proofErr w:type="gramStart"/>
      <w:r w:rsidRPr="00A06101">
        <w:t>productdb;Database</w:t>
      </w:r>
      <w:proofErr w:type="gramEnd"/>
      <w:r w:rsidRPr="00A06101">
        <w:t>=</w:t>
      </w:r>
      <w:proofErr w:type="gramStart"/>
      <w:r w:rsidRPr="00A06101">
        <w:t>Products;User</w:t>
      </w:r>
      <w:proofErr w:type="gramEnd"/>
      <w:r w:rsidRPr="00A06101">
        <w:t>=</w:t>
      </w:r>
      <w:proofErr w:type="gramStart"/>
      <w:r w:rsidRPr="00A06101">
        <w:t>root;Password</w:t>
      </w:r>
      <w:proofErr w:type="gramEnd"/>
      <w:r w:rsidRPr="00A06101">
        <w:t>=</w:t>
      </w:r>
      <w:proofErr w:type="gramStart"/>
      <w:r w:rsidRPr="00A06101">
        <w:t>root;Port</w:t>
      </w:r>
      <w:proofErr w:type="gramEnd"/>
      <w:r w:rsidRPr="00A06101">
        <w:t xml:space="preserve">=3306 </w:t>
      </w:r>
    </w:p>
    <w:p w14:paraId="7172DB56" w14:textId="77777777" w:rsidR="00EC2666" w:rsidRPr="00A06101" w:rsidRDefault="00EC2666" w:rsidP="00EC2666">
      <w:pPr>
        <w:pStyle w:val="ad"/>
      </w:pPr>
      <w:r w:rsidRPr="00A06101">
        <w:t xml:space="preserve">    </w:t>
      </w:r>
      <w:proofErr w:type="spellStart"/>
      <w:r w:rsidRPr="00A06101">
        <w:t>depends_on</w:t>
      </w:r>
      <w:proofErr w:type="spellEnd"/>
      <w:r w:rsidRPr="00A06101">
        <w:t>:</w:t>
      </w:r>
    </w:p>
    <w:p w14:paraId="5E556DCC" w14:textId="77777777" w:rsidR="00EC2666" w:rsidRPr="00A06101" w:rsidRDefault="00EC2666" w:rsidP="00EC2666">
      <w:pPr>
        <w:pStyle w:val="ad"/>
      </w:pPr>
      <w:r w:rsidRPr="00A06101">
        <w:t xml:space="preserve">      - </w:t>
      </w:r>
      <w:proofErr w:type="spellStart"/>
      <w:r w:rsidRPr="00A06101">
        <w:t>productdb</w:t>
      </w:r>
      <w:proofErr w:type="spellEnd"/>
      <w:r w:rsidRPr="00A06101">
        <w:t xml:space="preserve"> </w:t>
      </w:r>
    </w:p>
    <w:p w14:paraId="0E62192F" w14:textId="77777777" w:rsidR="00EC2666" w:rsidRPr="00A06101" w:rsidRDefault="00EC2666" w:rsidP="00EC2666">
      <w:pPr>
        <w:pStyle w:val="ad"/>
      </w:pPr>
      <w:r w:rsidRPr="00A06101">
        <w:t xml:space="preserve">    links:</w:t>
      </w:r>
    </w:p>
    <w:p w14:paraId="646CCD08" w14:textId="77777777" w:rsidR="00EC2666" w:rsidRPr="00A06101" w:rsidRDefault="00EC2666" w:rsidP="00EC2666">
      <w:pPr>
        <w:pStyle w:val="ad"/>
      </w:pPr>
      <w:r w:rsidRPr="00A06101">
        <w:t xml:space="preserve">      - </w:t>
      </w:r>
      <w:proofErr w:type="spellStart"/>
      <w:r w:rsidRPr="00A06101">
        <w:t>productdb</w:t>
      </w:r>
      <w:proofErr w:type="spellEnd"/>
    </w:p>
    <w:p w14:paraId="3D028525" w14:textId="77777777" w:rsidR="00EC2666" w:rsidRPr="00A06101" w:rsidRDefault="00EC2666" w:rsidP="00EC2666">
      <w:pPr>
        <w:pStyle w:val="ad"/>
      </w:pPr>
      <w:r w:rsidRPr="00A06101">
        <w:t xml:space="preserve">    networks:</w:t>
      </w:r>
    </w:p>
    <w:p w14:paraId="24BAC318" w14:textId="77777777" w:rsidR="00EC2666" w:rsidRPr="00A06101" w:rsidRDefault="00EC2666" w:rsidP="00EC2666">
      <w:pPr>
        <w:pStyle w:val="ad"/>
      </w:pPr>
      <w:r w:rsidRPr="00A06101">
        <w:t xml:space="preserve">      - net</w:t>
      </w:r>
    </w:p>
    <w:p w14:paraId="2BDB43B7" w14:textId="77777777" w:rsidR="00EC2666" w:rsidRPr="00A06101" w:rsidRDefault="00EC2666" w:rsidP="00EC2666">
      <w:pPr>
        <w:pStyle w:val="ad"/>
      </w:pPr>
    </w:p>
    <w:p w14:paraId="15C18EB6" w14:textId="77777777" w:rsidR="00EC2666" w:rsidRPr="00A06101" w:rsidRDefault="00EC2666" w:rsidP="00EC2666">
      <w:pPr>
        <w:pStyle w:val="ad"/>
      </w:pPr>
      <w:r w:rsidRPr="00A06101">
        <w:t xml:space="preserve">  </w:t>
      </w:r>
      <w:proofErr w:type="spellStart"/>
      <w:r w:rsidRPr="00A06101">
        <w:t>productdb</w:t>
      </w:r>
      <w:proofErr w:type="spellEnd"/>
      <w:r w:rsidRPr="00A06101">
        <w:t>:</w:t>
      </w:r>
    </w:p>
    <w:p w14:paraId="3D8C9DAE" w14:textId="77777777" w:rsidR="00EC2666" w:rsidRPr="00A06101" w:rsidRDefault="00EC2666" w:rsidP="00EC2666">
      <w:pPr>
        <w:pStyle w:val="ad"/>
      </w:pPr>
      <w:r w:rsidRPr="00A06101">
        <w:t xml:space="preserve">    </w:t>
      </w:r>
      <w:proofErr w:type="spellStart"/>
      <w:r w:rsidRPr="00A06101">
        <w:t>container_name</w:t>
      </w:r>
      <w:proofErr w:type="spellEnd"/>
      <w:r w:rsidRPr="00A06101">
        <w:t>: "</w:t>
      </w:r>
      <w:proofErr w:type="spellStart"/>
      <w:r w:rsidRPr="00A06101">
        <w:t>productdb</w:t>
      </w:r>
      <w:proofErr w:type="spellEnd"/>
      <w:r w:rsidRPr="00A06101">
        <w:t>"</w:t>
      </w:r>
    </w:p>
    <w:p w14:paraId="5689F394" w14:textId="77777777" w:rsidR="00EC2666" w:rsidRPr="00A06101" w:rsidRDefault="00EC2666" w:rsidP="00EC2666">
      <w:pPr>
        <w:pStyle w:val="ad"/>
      </w:pPr>
      <w:r w:rsidRPr="00A06101">
        <w:t xml:space="preserve">    image: </w:t>
      </w:r>
      <w:proofErr w:type="spellStart"/>
      <w:proofErr w:type="gramStart"/>
      <w:r w:rsidRPr="00A06101">
        <w:t>mysql:latest</w:t>
      </w:r>
      <w:proofErr w:type="spellEnd"/>
      <w:proofErr w:type="gramEnd"/>
    </w:p>
    <w:p w14:paraId="055246AB" w14:textId="77777777" w:rsidR="00EC2666" w:rsidRPr="00A06101" w:rsidRDefault="00EC2666" w:rsidP="00EC2666">
      <w:pPr>
        <w:pStyle w:val="ad"/>
      </w:pPr>
      <w:r w:rsidRPr="00A06101">
        <w:t xml:space="preserve">    restart: always</w:t>
      </w:r>
    </w:p>
    <w:p w14:paraId="406DAFB0" w14:textId="77777777" w:rsidR="00EC2666" w:rsidRPr="00A06101" w:rsidRDefault="00EC2666" w:rsidP="00EC2666">
      <w:pPr>
        <w:pStyle w:val="ad"/>
      </w:pPr>
      <w:r w:rsidRPr="00A06101">
        <w:t xml:space="preserve">    environment:</w:t>
      </w:r>
    </w:p>
    <w:p w14:paraId="4AF9DB2A" w14:textId="77777777" w:rsidR="00EC2666" w:rsidRPr="00A06101" w:rsidRDefault="00EC2666" w:rsidP="00EC2666">
      <w:pPr>
        <w:pStyle w:val="ad"/>
      </w:pPr>
      <w:r w:rsidRPr="00A06101">
        <w:t xml:space="preserve">      MYSQL_ROOT_PASSWORD: root</w:t>
      </w:r>
    </w:p>
    <w:p w14:paraId="6E59A722" w14:textId="77777777" w:rsidR="00EC2666" w:rsidRPr="00A06101" w:rsidRDefault="00EC2666" w:rsidP="00EC2666">
      <w:pPr>
        <w:pStyle w:val="ad"/>
      </w:pPr>
      <w:r w:rsidRPr="00A06101">
        <w:t xml:space="preserve">      MYSQL_DATABASE: Products</w:t>
      </w:r>
    </w:p>
    <w:p w14:paraId="74ACF4E1" w14:textId="77777777" w:rsidR="00EC2666" w:rsidRPr="00A06101" w:rsidRDefault="00EC2666" w:rsidP="00EC2666">
      <w:pPr>
        <w:pStyle w:val="ad"/>
      </w:pPr>
      <w:r w:rsidRPr="00A06101">
        <w:t xml:space="preserve">    volumes:</w:t>
      </w:r>
    </w:p>
    <w:p w14:paraId="2A3B50AA" w14:textId="77777777" w:rsidR="00EC2666" w:rsidRDefault="00EC2666" w:rsidP="00EC2666">
      <w:pPr>
        <w:pStyle w:val="ad"/>
        <w:rPr>
          <w:lang w:val="ru-RU"/>
        </w:rPr>
      </w:pPr>
      <w:r w:rsidRPr="00A06101">
        <w:t xml:space="preserve">      - </w:t>
      </w:r>
      <w:proofErr w:type="spellStart"/>
      <w:r w:rsidRPr="00A06101">
        <w:t>productdb</w:t>
      </w:r>
      <w:proofErr w:type="spellEnd"/>
      <w:r w:rsidRPr="00A06101">
        <w:t>:/var/lib/</w:t>
      </w:r>
      <w:proofErr w:type="spellStart"/>
      <w:r w:rsidRPr="00A06101">
        <w:t>mysql</w:t>
      </w:r>
      <w:proofErr w:type="spellEnd"/>
    </w:p>
    <w:p w14:paraId="6A98A8A8" w14:textId="3524E6D1" w:rsidR="0073367F" w:rsidRPr="0073367F" w:rsidRDefault="0073367F" w:rsidP="00EC2666">
      <w:pPr>
        <w:pStyle w:val="ad"/>
      </w:pPr>
      <w:r w:rsidRPr="0073367F">
        <w:t xml:space="preserve">      </w:t>
      </w:r>
      <w:r w:rsidRPr="0073367F">
        <w:t>- ./products_init.sql:/docker-entrypoint-initdb.d/products_init.sql:ro</w:t>
      </w:r>
    </w:p>
    <w:p w14:paraId="409261CD" w14:textId="77777777" w:rsidR="00EC2666" w:rsidRPr="00A06101" w:rsidRDefault="00EC2666" w:rsidP="00EC2666">
      <w:pPr>
        <w:pStyle w:val="ad"/>
      </w:pPr>
      <w:r w:rsidRPr="00A06101">
        <w:t xml:space="preserve">    networks:</w:t>
      </w:r>
    </w:p>
    <w:p w14:paraId="4ABEB95B" w14:textId="77777777" w:rsidR="00EC2666" w:rsidRPr="00A06101" w:rsidRDefault="00EC2666" w:rsidP="00EC2666">
      <w:pPr>
        <w:pStyle w:val="ad"/>
      </w:pPr>
      <w:r w:rsidRPr="00A06101">
        <w:t xml:space="preserve">      - net</w:t>
      </w:r>
    </w:p>
    <w:p w14:paraId="11D9C7A1" w14:textId="77777777" w:rsidR="00EC2666" w:rsidRPr="00A06101" w:rsidRDefault="00EC2666" w:rsidP="00EC2666">
      <w:pPr>
        <w:pStyle w:val="ad"/>
      </w:pPr>
    </w:p>
    <w:p w14:paraId="6ACC30B8" w14:textId="77777777" w:rsidR="00EC2666" w:rsidRPr="00A06101" w:rsidRDefault="00EC2666" w:rsidP="00EC2666">
      <w:pPr>
        <w:pStyle w:val="ad"/>
      </w:pPr>
      <w:r w:rsidRPr="00A06101">
        <w:t>volumes:</w:t>
      </w:r>
    </w:p>
    <w:p w14:paraId="3675FCC1" w14:textId="77777777" w:rsidR="00EC2666" w:rsidRPr="00A06101" w:rsidRDefault="00EC2666" w:rsidP="00EC2666">
      <w:pPr>
        <w:pStyle w:val="ad"/>
      </w:pPr>
      <w:r w:rsidRPr="00A06101">
        <w:t xml:space="preserve">  </w:t>
      </w:r>
      <w:proofErr w:type="spellStart"/>
      <w:r w:rsidRPr="00A06101">
        <w:t>productdb</w:t>
      </w:r>
      <w:proofErr w:type="spellEnd"/>
      <w:r w:rsidRPr="00A06101">
        <w:t>:</w:t>
      </w:r>
    </w:p>
    <w:p w14:paraId="676E3FF8" w14:textId="77777777" w:rsidR="00EC2666" w:rsidRPr="00A06101" w:rsidRDefault="00EC2666" w:rsidP="00EC2666">
      <w:pPr>
        <w:pStyle w:val="ad"/>
      </w:pPr>
    </w:p>
    <w:p w14:paraId="0B98EE5B" w14:textId="77777777" w:rsidR="00EC2666" w:rsidRPr="00A06101" w:rsidRDefault="00EC2666" w:rsidP="00EC2666">
      <w:pPr>
        <w:pStyle w:val="ad"/>
      </w:pPr>
      <w:r w:rsidRPr="00A06101">
        <w:t>networks:</w:t>
      </w:r>
    </w:p>
    <w:p w14:paraId="04FCC3B2" w14:textId="77777777" w:rsidR="00EC2666" w:rsidRPr="00A06101" w:rsidRDefault="00EC2666" w:rsidP="00EC2666">
      <w:pPr>
        <w:pStyle w:val="ad"/>
      </w:pPr>
      <w:r w:rsidRPr="00A06101">
        <w:t xml:space="preserve">  net:</w:t>
      </w:r>
    </w:p>
    <w:p w14:paraId="17F181D0" w14:textId="59529108" w:rsidR="0073367F" w:rsidRPr="0073367F" w:rsidRDefault="00646F5C" w:rsidP="00EC2666">
      <w:pPr>
        <w:pStyle w:val="2"/>
        <w:numPr>
          <w:ilvl w:val="2"/>
          <w:numId w:val="1"/>
        </w:numPr>
        <w:rPr>
          <w:lang w:val="en-US"/>
        </w:rPr>
      </w:pPr>
      <w:r>
        <w:t>В</w:t>
      </w:r>
      <w:r w:rsidRPr="00646F5C">
        <w:rPr>
          <w:lang w:val="en-US"/>
        </w:rPr>
        <w:t xml:space="preserve"> </w:t>
      </w:r>
      <w:r>
        <w:t>строке</w:t>
      </w:r>
      <w:r w:rsidRPr="00646F5C">
        <w:rPr>
          <w:lang w:val="en-US"/>
        </w:rPr>
        <w:t xml:space="preserve"> </w:t>
      </w:r>
      <w:r w:rsidRPr="0073367F">
        <w:rPr>
          <w:lang w:val="en-US"/>
        </w:rPr>
        <w:t>./products_init.sql:/docker-entrypoint-</w:t>
      </w:r>
      <w:r w:rsidRPr="0073367F">
        <w:rPr>
          <w:lang w:val="en-US"/>
        </w:rPr>
        <w:lastRenderedPageBreak/>
        <w:t>initdb.d/products_init.sql:ro</w:t>
      </w:r>
      <w:r w:rsidRPr="00646F5C">
        <w:rPr>
          <w:lang w:val="en-US"/>
        </w:rPr>
        <w:t xml:space="preserve"> </w:t>
      </w:r>
      <w:r>
        <w:t>укажите</w:t>
      </w:r>
      <w:r w:rsidRPr="00646F5C">
        <w:rPr>
          <w:lang w:val="en-US"/>
        </w:rPr>
        <w:t xml:space="preserve"> </w:t>
      </w:r>
      <w:r>
        <w:t>имя</w:t>
      </w:r>
      <w:r w:rsidRPr="00646F5C">
        <w:rPr>
          <w:lang w:val="en-US"/>
        </w:rPr>
        <w:t xml:space="preserve"> </w:t>
      </w:r>
      <w:r>
        <w:t>файла</w:t>
      </w:r>
      <w:r w:rsidRPr="00646F5C">
        <w:rPr>
          <w:lang w:val="en-US"/>
        </w:rPr>
        <w:t xml:space="preserve"> </w:t>
      </w:r>
      <w:r>
        <w:t>инициализации</w:t>
      </w:r>
      <w:r w:rsidRPr="00646F5C">
        <w:rPr>
          <w:lang w:val="en-US"/>
        </w:rPr>
        <w:t xml:space="preserve"> </w:t>
      </w:r>
      <w:r>
        <w:t>БД</w:t>
      </w:r>
      <w:r w:rsidRPr="00646F5C">
        <w:rPr>
          <w:lang w:val="en-US"/>
        </w:rPr>
        <w:t xml:space="preserve">, </w:t>
      </w:r>
      <w:r>
        <w:t>который</w:t>
      </w:r>
      <w:r w:rsidRPr="00646F5C">
        <w:rPr>
          <w:lang w:val="en-US"/>
        </w:rPr>
        <w:t xml:space="preserve"> </w:t>
      </w:r>
      <w:r>
        <w:t>создали</w:t>
      </w:r>
      <w:r w:rsidRPr="00646F5C">
        <w:rPr>
          <w:lang w:val="en-US"/>
        </w:rPr>
        <w:t xml:space="preserve"> </w:t>
      </w:r>
      <w:r>
        <w:t>вы</w:t>
      </w:r>
      <w:r w:rsidRPr="00646F5C">
        <w:rPr>
          <w:lang w:val="en-US"/>
        </w:rPr>
        <w:t>.</w:t>
      </w:r>
    </w:p>
    <w:p w14:paraId="6FEC44B3" w14:textId="63B7A994" w:rsidR="00EC2666" w:rsidRPr="00744E6E" w:rsidRDefault="00EC2666" w:rsidP="00EC2666">
      <w:pPr>
        <w:pStyle w:val="2"/>
        <w:numPr>
          <w:ilvl w:val="2"/>
          <w:numId w:val="1"/>
        </w:numPr>
        <w:rPr>
          <w:lang w:val="en-US"/>
        </w:rPr>
      </w:pPr>
      <w:r>
        <w:t>В</w:t>
      </w:r>
      <w:r w:rsidRPr="004329BA">
        <w:rPr>
          <w:lang w:val="en-US"/>
        </w:rPr>
        <w:t xml:space="preserve"> </w:t>
      </w:r>
      <w:r>
        <w:rPr>
          <w:lang w:val="en-US"/>
        </w:rPr>
        <w:t>Docker-</w:t>
      </w:r>
      <w:r>
        <w:t>файле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ApiGateway</w:t>
      </w:r>
      <w:proofErr w:type="spellEnd"/>
      <w:r>
        <w:rPr>
          <w:lang w:val="en-US"/>
        </w:rPr>
        <w:t xml:space="preserve"> </w:t>
      </w:r>
      <w:r>
        <w:t>укажите</w:t>
      </w:r>
      <w:r w:rsidRPr="004329BA">
        <w:rPr>
          <w:lang w:val="en-US"/>
        </w:rPr>
        <w:t xml:space="preserve"> </w:t>
      </w:r>
      <w:r>
        <w:rPr>
          <w:lang w:val="en-US"/>
        </w:rPr>
        <w:t xml:space="preserve">EXPOSE 5000 </w:t>
      </w:r>
      <w:r>
        <w:t>вместо</w:t>
      </w:r>
      <w:r w:rsidRPr="004329BA">
        <w:rPr>
          <w:lang w:val="en-US"/>
        </w:rPr>
        <w:t xml:space="preserve"> 8080</w:t>
      </w:r>
    </w:p>
    <w:p w14:paraId="04752696" w14:textId="50ACA648" w:rsidR="00744E6E" w:rsidRPr="004A4E14" w:rsidRDefault="00E05774" w:rsidP="00EC2666">
      <w:pPr>
        <w:pStyle w:val="2"/>
        <w:numPr>
          <w:ilvl w:val="2"/>
          <w:numId w:val="1"/>
        </w:numPr>
      </w:pPr>
      <w:r>
        <w:t>Подключить</w:t>
      </w:r>
      <w:r w:rsidR="000772D9">
        <w:t>ся по</w:t>
      </w:r>
      <w:r w:rsidR="004A4E14">
        <w:t xml:space="preserve"> </w:t>
      </w:r>
      <w:r w:rsidR="004A4E14">
        <w:rPr>
          <w:lang w:val="en-US"/>
        </w:rPr>
        <w:t>ssh</w:t>
      </w:r>
      <w:r w:rsidR="004A4E14" w:rsidRPr="004A4E14">
        <w:t xml:space="preserve"> </w:t>
      </w:r>
      <w:r w:rsidR="004A4E14">
        <w:t xml:space="preserve">к виртуальной машине </w:t>
      </w:r>
      <w:r w:rsidR="004A4E14">
        <w:rPr>
          <w:lang w:val="en-US"/>
        </w:rPr>
        <w:t>c</w:t>
      </w:r>
      <w:r w:rsidR="004A4E14" w:rsidRPr="004A4E14">
        <w:t xml:space="preserve"> </w:t>
      </w:r>
      <w:r w:rsidR="004A4E14">
        <w:rPr>
          <w:lang w:val="en-US"/>
        </w:rPr>
        <w:t>Docker</w:t>
      </w:r>
      <w:r w:rsidR="004A4E14" w:rsidRPr="004A4E14">
        <w:t xml:space="preserve"> </w:t>
      </w:r>
      <w:r w:rsidR="004A4E14">
        <w:t xml:space="preserve">и отправить на нее проект (при помощи </w:t>
      </w:r>
      <w:r w:rsidR="004A4E14">
        <w:rPr>
          <w:lang w:val="en-US"/>
        </w:rPr>
        <w:t>git</w:t>
      </w:r>
      <w:r w:rsidR="004A4E14" w:rsidRPr="004A4E14">
        <w:t xml:space="preserve"> </w:t>
      </w:r>
      <w:r w:rsidR="004A4E14">
        <w:t xml:space="preserve">или </w:t>
      </w:r>
      <w:proofErr w:type="spellStart"/>
      <w:r w:rsidR="004A4E14">
        <w:rPr>
          <w:lang w:val="en-US"/>
        </w:rPr>
        <w:t>scp</w:t>
      </w:r>
      <w:proofErr w:type="spellEnd"/>
      <w:r w:rsidR="004A4E14">
        <w:t>)</w:t>
      </w:r>
      <w:r w:rsidR="004A4E14" w:rsidRPr="004A4E14">
        <w:t>.</w:t>
      </w:r>
    </w:p>
    <w:p w14:paraId="56147A57" w14:textId="2C549BFA" w:rsidR="00EC2666" w:rsidRDefault="00EC2666" w:rsidP="00EC2666">
      <w:pPr>
        <w:pStyle w:val="2"/>
        <w:numPr>
          <w:ilvl w:val="2"/>
          <w:numId w:val="1"/>
        </w:numPr>
      </w:pPr>
      <w:r>
        <w:t xml:space="preserve">Запустить </w:t>
      </w:r>
      <w:proofErr w:type="spellStart"/>
      <w:r>
        <w:t>docker-compose</w:t>
      </w:r>
      <w:proofErr w:type="spellEnd"/>
      <w:r>
        <w:t xml:space="preserve"> </w:t>
      </w:r>
      <w:r w:rsidRPr="00A86322">
        <w:t>(</w:t>
      </w:r>
      <w:proofErr w:type="spellStart"/>
      <w:r>
        <w:rPr>
          <w:lang w:val="en-US"/>
        </w:rPr>
        <w:t>sudo</w:t>
      </w:r>
      <w:proofErr w:type="spellEnd"/>
      <w:r w:rsidRPr="00A86322">
        <w:t xml:space="preserve"> </w:t>
      </w:r>
      <w:r>
        <w:rPr>
          <w:lang w:val="en-US"/>
        </w:rPr>
        <w:t>docker</w:t>
      </w:r>
      <w:r w:rsidRPr="00A86322">
        <w:t xml:space="preserve"> </w:t>
      </w:r>
      <w:r>
        <w:rPr>
          <w:lang w:val="en-US"/>
        </w:rPr>
        <w:t>compose</w:t>
      </w:r>
      <w:r w:rsidRPr="00A86322">
        <w:t xml:space="preserve"> </w:t>
      </w:r>
      <w:r>
        <w:rPr>
          <w:lang w:val="en-US"/>
        </w:rPr>
        <w:t>up</w:t>
      </w:r>
      <w:r w:rsidRPr="00A86322">
        <w:t xml:space="preserve"> -</w:t>
      </w:r>
      <w:r>
        <w:rPr>
          <w:lang w:val="en-US"/>
        </w:rPr>
        <w:t>d</w:t>
      </w:r>
      <w:r w:rsidRPr="00A86322">
        <w:t xml:space="preserve">) </w:t>
      </w:r>
      <w:r>
        <w:t>и проверить корректность работы API</w:t>
      </w:r>
      <w:r w:rsidRPr="009F0302">
        <w:t xml:space="preserve"> </w:t>
      </w:r>
      <w:r>
        <w:t xml:space="preserve">по адресу </w:t>
      </w:r>
      <w:r w:rsidRPr="009F0302">
        <w:t>http:/</w:t>
      </w:r>
      <w:proofErr w:type="gramStart"/>
      <w:r w:rsidRPr="009F0302">
        <w:t>/</w:t>
      </w:r>
      <w:r w:rsidR="00DB0224" w:rsidRPr="00DB0224">
        <w:t>{</w:t>
      </w:r>
      <w:proofErr w:type="spellStart"/>
      <w:proofErr w:type="gramEnd"/>
      <w:r w:rsidR="00DB0224">
        <w:rPr>
          <w:lang w:val="en-US"/>
        </w:rPr>
        <w:t>ip</w:t>
      </w:r>
      <w:proofErr w:type="spellEnd"/>
      <w:r w:rsidR="00DB0224" w:rsidRPr="00DB0224">
        <w:t>-</w:t>
      </w:r>
      <w:r w:rsidR="00DB0224">
        <w:t>адрес ВМ</w:t>
      </w:r>
      <w:r w:rsidR="00DB0224" w:rsidRPr="00DB0224">
        <w:t>}</w:t>
      </w:r>
      <w:r w:rsidRPr="009F0302">
        <w:t>:5000/</w:t>
      </w:r>
      <w:proofErr w:type="spellStart"/>
      <w:r w:rsidRPr="009F0302">
        <w:t>products</w:t>
      </w:r>
      <w:proofErr w:type="spellEnd"/>
      <w:r w:rsidRPr="009F0302">
        <w:t>/</w:t>
      </w:r>
      <w:r>
        <w:t>.</w:t>
      </w:r>
    </w:p>
    <w:p w14:paraId="6AA64A6C" w14:textId="77777777" w:rsidR="00EC2666" w:rsidRDefault="00EC2666" w:rsidP="00EC2666">
      <w:pPr>
        <w:pStyle w:val="1"/>
        <w:numPr>
          <w:ilvl w:val="0"/>
          <w:numId w:val="1"/>
        </w:numPr>
      </w:pPr>
      <w:r>
        <w:t>Порядок выполнения работы</w:t>
      </w:r>
    </w:p>
    <w:p w14:paraId="088203E1" w14:textId="77777777" w:rsidR="00EC2666" w:rsidRDefault="00EC2666" w:rsidP="00EC2666">
      <w:pPr>
        <w:pStyle w:val="2"/>
        <w:numPr>
          <w:ilvl w:val="1"/>
          <w:numId w:val="1"/>
        </w:numPr>
      </w:pPr>
      <w:r>
        <w:t>Повторить теоретический материал п. 3.1;</w:t>
      </w:r>
    </w:p>
    <w:p w14:paraId="7EDB7EC4" w14:textId="77777777" w:rsidR="00EC2666" w:rsidRDefault="00EC2666" w:rsidP="00EC2666">
      <w:pPr>
        <w:pStyle w:val="2"/>
        <w:numPr>
          <w:ilvl w:val="1"/>
          <w:numId w:val="1"/>
        </w:numPr>
      </w:pPr>
      <w:r>
        <w:t xml:space="preserve">Выполнить задания </w:t>
      </w:r>
      <w:proofErr w:type="gramStart"/>
      <w:r>
        <w:t>5.1-5.4</w:t>
      </w:r>
      <w:proofErr w:type="gramEnd"/>
    </w:p>
    <w:p w14:paraId="459B0F9A" w14:textId="77777777" w:rsidR="00EC2666" w:rsidRDefault="00EC2666" w:rsidP="00EC2666">
      <w:pPr>
        <w:pStyle w:val="2"/>
        <w:numPr>
          <w:ilvl w:val="1"/>
          <w:numId w:val="1"/>
        </w:numPr>
      </w:pPr>
      <w:r>
        <w:t>Ответить на контрольные вопросы п. 8;</w:t>
      </w:r>
    </w:p>
    <w:p w14:paraId="68B25E16" w14:textId="77777777" w:rsidR="00EC2666" w:rsidRDefault="00EC2666" w:rsidP="00EC2666">
      <w:pPr>
        <w:pStyle w:val="2"/>
        <w:numPr>
          <w:ilvl w:val="1"/>
          <w:numId w:val="1"/>
        </w:numPr>
      </w:pPr>
      <w:r>
        <w:t>Заполнить отчет п. 7.</w:t>
      </w:r>
    </w:p>
    <w:p w14:paraId="1DD05559" w14:textId="77777777" w:rsidR="00EC2666" w:rsidRDefault="00EC2666" w:rsidP="00EC2666">
      <w:pPr>
        <w:pStyle w:val="1"/>
        <w:numPr>
          <w:ilvl w:val="0"/>
          <w:numId w:val="1"/>
        </w:numPr>
      </w:pPr>
      <w:r>
        <w:t>Содержание отчета</w:t>
      </w:r>
    </w:p>
    <w:p w14:paraId="5C670BA0" w14:textId="77777777" w:rsidR="00EC2666" w:rsidRDefault="00EC2666" w:rsidP="00EC2666">
      <w:pPr>
        <w:pStyle w:val="2"/>
        <w:numPr>
          <w:ilvl w:val="1"/>
          <w:numId w:val="1"/>
        </w:numPr>
      </w:pPr>
      <w:r>
        <w:t>Титульный лист;</w:t>
      </w:r>
    </w:p>
    <w:p w14:paraId="7835E039" w14:textId="77777777" w:rsidR="00EC2666" w:rsidRDefault="00EC2666" w:rsidP="00EC2666">
      <w:pPr>
        <w:pStyle w:val="2"/>
        <w:numPr>
          <w:ilvl w:val="1"/>
          <w:numId w:val="1"/>
        </w:numPr>
      </w:pPr>
      <w:r>
        <w:t>Цель работы;</w:t>
      </w:r>
    </w:p>
    <w:p w14:paraId="45E7E883" w14:textId="77777777" w:rsidR="00EC2666" w:rsidRDefault="00EC2666" w:rsidP="00EC2666">
      <w:pPr>
        <w:pStyle w:val="2"/>
        <w:numPr>
          <w:ilvl w:val="1"/>
          <w:numId w:val="1"/>
        </w:numPr>
      </w:pPr>
      <w:r>
        <w:t>Ответы на контрольные вопросы п. 6.3;</w:t>
      </w:r>
    </w:p>
    <w:p w14:paraId="6CCFC287" w14:textId="77777777" w:rsidR="00EC2666" w:rsidRDefault="00EC2666" w:rsidP="00EC2666">
      <w:pPr>
        <w:pStyle w:val="2"/>
        <w:numPr>
          <w:ilvl w:val="1"/>
          <w:numId w:val="1"/>
        </w:numPr>
      </w:pPr>
      <w:r>
        <w:t>Вывод по проделанной работе.</w:t>
      </w:r>
    </w:p>
    <w:p w14:paraId="7966A62E" w14:textId="77777777" w:rsidR="00EC2666" w:rsidRDefault="00EC2666" w:rsidP="00EC2666">
      <w:pPr>
        <w:pStyle w:val="1"/>
        <w:numPr>
          <w:ilvl w:val="0"/>
          <w:numId w:val="1"/>
        </w:numPr>
      </w:pPr>
      <w:r>
        <w:t>Контрольные вопросы</w:t>
      </w:r>
    </w:p>
    <w:p w14:paraId="5D9DAA5D" w14:textId="0C3FE060" w:rsidR="00F90272" w:rsidRPr="00EC2666" w:rsidRDefault="00EC2666" w:rsidP="00EC2666">
      <w:pPr>
        <w:pStyle w:val="2"/>
        <w:numPr>
          <w:ilvl w:val="1"/>
          <w:numId w:val="1"/>
        </w:numPr>
      </w:pPr>
      <w:r>
        <w:t>Какие преимущества и недостатки существуют у микросервисной архитектуры</w:t>
      </w:r>
    </w:p>
    <w:sectPr w:rsidR="00F90272" w:rsidRPr="00EC2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3980931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C8"/>
    <w:rsid w:val="00017097"/>
    <w:rsid w:val="00023D11"/>
    <w:rsid w:val="00055311"/>
    <w:rsid w:val="00063794"/>
    <w:rsid w:val="00070FAF"/>
    <w:rsid w:val="000772D9"/>
    <w:rsid w:val="001343BE"/>
    <w:rsid w:val="00166A5C"/>
    <w:rsid w:val="0018259A"/>
    <w:rsid w:val="00191040"/>
    <w:rsid w:val="001974B9"/>
    <w:rsid w:val="001E32F3"/>
    <w:rsid w:val="00261B0A"/>
    <w:rsid w:val="002637A9"/>
    <w:rsid w:val="00271E47"/>
    <w:rsid w:val="002C605A"/>
    <w:rsid w:val="00336BDA"/>
    <w:rsid w:val="00374AD4"/>
    <w:rsid w:val="0038365B"/>
    <w:rsid w:val="0039238A"/>
    <w:rsid w:val="003E2CFB"/>
    <w:rsid w:val="00405DEC"/>
    <w:rsid w:val="0047687B"/>
    <w:rsid w:val="004A368A"/>
    <w:rsid w:val="004A4E14"/>
    <w:rsid w:val="004F3128"/>
    <w:rsid w:val="0051668F"/>
    <w:rsid w:val="00553C19"/>
    <w:rsid w:val="00581A94"/>
    <w:rsid w:val="00646F5C"/>
    <w:rsid w:val="00693BA2"/>
    <w:rsid w:val="006A4362"/>
    <w:rsid w:val="006D6B46"/>
    <w:rsid w:val="006E2A7B"/>
    <w:rsid w:val="006E2B52"/>
    <w:rsid w:val="006F4C9F"/>
    <w:rsid w:val="0073367F"/>
    <w:rsid w:val="00744E6E"/>
    <w:rsid w:val="00814C20"/>
    <w:rsid w:val="00830875"/>
    <w:rsid w:val="008823E4"/>
    <w:rsid w:val="008D5106"/>
    <w:rsid w:val="008E05A3"/>
    <w:rsid w:val="008E0D8A"/>
    <w:rsid w:val="008F25B5"/>
    <w:rsid w:val="00925158"/>
    <w:rsid w:val="009F0CD9"/>
    <w:rsid w:val="00A1047A"/>
    <w:rsid w:val="00A1669E"/>
    <w:rsid w:val="00A56122"/>
    <w:rsid w:val="00A7632F"/>
    <w:rsid w:val="00BD58EC"/>
    <w:rsid w:val="00BD7687"/>
    <w:rsid w:val="00C6693F"/>
    <w:rsid w:val="00CD555D"/>
    <w:rsid w:val="00CF0E87"/>
    <w:rsid w:val="00CF4DF4"/>
    <w:rsid w:val="00D301C8"/>
    <w:rsid w:val="00D66C75"/>
    <w:rsid w:val="00D732EE"/>
    <w:rsid w:val="00DB0224"/>
    <w:rsid w:val="00DC02F0"/>
    <w:rsid w:val="00E01507"/>
    <w:rsid w:val="00E05774"/>
    <w:rsid w:val="00E6566D"/>
    <w:rsid w:val="00E65989"/>
    <w:rsid w:val="00E824C7"/>
    <w:rsid w:val="00E9457C"/>
    <w:rsid w:val="00EC2666"/>
    <w:rsid w:val="00EE187F"/>
    <w:rsid w:val="00EF687D"/>
    <w:rsid w:val="00F87AE9"/>
    <w:rsid w:val="00F90272"/>
    <w:rsid w:val="00FD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7253D3"/>
  <w15:chartTrackingRefBased/>
  <w15:docId w15:val="{E37FC2A9-9D3D-4421-A97C-9D53065A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7687B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DC0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1"/>
    <w:uiPriority w:val="99"/>
    <w:unhideWhenUsed/>
    <w:rsid w:val="00DB0224"/>
    <w:rPr>
      <w:color w:val="467886" w:themeColor="hyperlink"/>
      <w:u w:val="single"/>
    </w:rPr>
  </w:style>
  <w:style w:type="character" w:styleId="af1">
    <w:name w:val="Unresolved Mention"/>
    <w:basedOn w:val="a1"/>
    <w:uiPriority w:val="99"/>
    <w:semiHidden/>
    <w:unhideWhenUsed/>
    <w:rsid w:val="00DB0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278</TotalTime>
  <Pages>5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44</cp:revision>
  <dcterms:created xsi:type="dcterms:W3CDTF">2025-09-10T17:18:00Z</dcterms:created>
  <dcterms:modified xsi:type="dcterms:W3CDTF">2025-10-19T21:20:00Z</dcterms:modified>
</cp:coreProperties>
</file>