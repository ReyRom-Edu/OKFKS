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75315" w14:textId="77777777" w:rsidR="00D301C8" w:rsidRDefault="00D301C8" w:rsidP="00D301C8">
      <w:pPr>
        <w:pStyle w:val="10"/>
      </w:pPr>
      <w:bookmarkStart w:id="0" w:name="_Toc196233413"/>
      <w:r>
        <w:t>Лабораторная работа №2</w:t>
      </w:r>
      <w:r>
        <w:br/>
        <w:t>Исследование уязвимостей ПО и методов их устранения</w:t>
      </w:r>
      <w:bookmarkEnd w:id="0"/>
    </w:p>
    <w:p w14:paraId="5AAB14C9" w14:textId="77777777" w:rsidR="00D301C8" w:rsidRDefault="00D301C8" w:rsidP="00D301C8">
      <w:pPr>
        <w:pStyle w:val="1"/>
        <w:numPr>
          <w:ilvl w:val="0"/>
          <w:numId w:val="7"/>
        </w:numPr>
      </w:pPr>
      <w:r>
        <w:t>Цель работы</w:t>
      </w:r>
    </w:p>
    <w:p w14:paraId="704939C9" w14:textId="77777777" w:rsidR="00D301C8" w:rsidRDefault="00D301C8" w:rsidP="00D301C8">
      <w:pPr>
        <w:pStyle w:val="2"/>
        <w:numPr>
          <w:ilvl w:val="1"/>
          <w:numId w:val="1"/>
        </w:numPr>
      </w:pPr>
      <w:r>
        <w:t>Изучить основные угрозы безопасности веб-приложений, такие как SQL-инъекции, XSS-инъекции, а также методы защиты от них;</w:t>
      </w:r>
    </w:p>
    <w:p w14:paraId="443ABAE5" w14:textId="77777777" w:rsidR="00D301C8" w:rsidRDefault="00D301C8" w:rsidP="00D301C8">
      <w:pPr>
        <w:pStyle w:val="2"/>
        <w:numPr>
          <w:ilvl w:val="1"/>
          <w:numId w:val="1"/>
        </w:numPr>
      </w:pPr>
      <w:r>
        <w:t>Научиться применять защитные меры в разработке безопасных веб-приложений.</w:t>
      </w:r>
    </w:p>
    <w:p w14:paraId="1C20CC2B" w14:textId="77777777" w:rsidR="00D301C8" w:rsidRDefault="00D301C8" w:rsidP="00D301C8">
      <w:pPr>
        <w:pStyle w:val="1"/>
        <w:numPr>
          <w:ilvl w:val="0"/>
          <w:numId w:val="1"/>
        </w:numPr>
      </w:pPr>
      <w:r>
        <w:t>Литература</w:t>
      </w:r>
    </w:p>
    <w:p w14:paraId="31455375" w14:textId="77777777" w:rsidR="00D301C8" w:rsidRDefault="00D301C8" w:rsidP="00D301C8">
      <w:pPr>
        <w:pStyle w:val="2"/>
        <w:numPr>
          <w:ilvl w:val="1"/>
          <w:numId w:val="1"/>
        </w:numPr>
      </w:pPr>
      <w:r>
        <w:t xml:space="preserve">Зверева В. П., Сопровождение и обслуживание программного обеспечения компьютерных </w:t>
      </w:r>
      <w:proofErr w:type="gramStart"/>
      <w:r>
        <w:t>систем :</w:t>
      </w:r>
      <w:proofErr w:type="gramEnd"/>
      <w:r>
        <w:t xml:space="preserve"> учебник для студ. учреждений сред. проф. Образования / В. П. Зверева, А. В. Назаров. – </w:t>
      </w:r>
      <w:proofErr w:type="gramStart"/>
      <w:r>
        <w:t>М. :</w:t>
      </w:r>
      <w:proofErr w:type="gramEnd"/>
      <w:r>
        <w:t xml:space="preserve"> Издательский центр «Академия», 2018. – 256 с.</w:t>
      </w:r>
    </w:p>
    <w:p w14:paraId="4B9F6E12" w14:textId="77777777" w:rsidR="00D301C8" w:rsidRDefault="00D301C8" w:rsidP="00D301C8">
      <w:pPr>
        <w:pStyle w:val="1"/>
        <w:numPr>
          <w:ilvl w:val="0"/>
          <w:numId w:val="1"/>
        </w:numPr>
      </w:pPr>
      <w:r>
        <w:t>Подготовка к работе</w:t>
      </w:r>
    </w:p>
    <w:p w14:paraId="3E4E75B7" w14:textId="77777777" w:rsidR="00D301C8" w:rsidRDefault="00D301C8" w:rsidP="00D301C8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6306CAC4" w14:textId="77777777" w:rsidR="00D301C8" w:rsidRDefault="00D301C8" w:rsidP="00D301C8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169DA084" w14:textId="77777777" w:rsidR="00D301C8" w:rsidRDefault="00D301C8" w:rsidP="00D301C8">
      <w:pPr>
        <w:pStyle w:val="1"/>
        <w:numPr>
          <w:ilvl w:val="0"/>
          <w:numId w:val="1"/>
        </w:numPr>
      </w:pPr>
      <w:r>
        <w:t>Основное оборудование</w:t>
      </w:r>
    </w:p>
    <w:p w14:paraId="38239D3A" w14:textId="77777777" w:rsidR="00D301C8" w:rsidRDefault="00D301C8" w:rsidP="00D301C8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49539987" w14:textId="77777777" w:rsidR="00D301C8" w:rsidRDefault="00D301C8" w:rsidP="00D301C8">
      <w:pPr>
        <w:pStyle w:val="1"/>
        <w:numPr>
          <w:ilvl w:val="0"/>
          <w:numId w:val="1"/>
        </w:numPr>
      </w:pPr>
      <w:r>
        <w:t>Задание</w:t>
      </w:r>
    </w:p>
    <w:p w14:paraId="2735B99E" w14:textId="77777777" w:rsidR="00D301C8" w:rsidRDefault="00D301C8" w:rsidP="00D301C8">
      <w:pPr>
        <w:pStyle w:val="2"/>
        <w:numPr>
          <w:ilvl w:val="1"/>
          <w:numId w:val="1"/>
        </w:numPr>
      </w:pPr>
      <w:r>
        <w:t>Используя приложение п. 9, реализовать и запустить приложение, подверженное уязвимостям;</w:t>
      </w:r>
    </w:p>
    <w:p w14:paraId="531EB99D" w14:textId="3D7B1B2E" w:rsidR="00D301C8" w:rsidRDefault="00D301C8" w:rsidP="00D301C8">
      <w:pPr>
        <w:pStyle w:val="2"/>
        <w:numPr>
          <w:ilvl w:val="1"/>
          <w:numId w:val="1"/>
        </w:numPr>
      </w:pPr>
      <w:r>
        <w:t>Протестировать SQL-инъекции п.9.2</w:t>
      </w:r>
      <w:r w:rsidR="006A4362">
        <w:t>, выполнить авторизацию без учетных данных</w:t>
      </w:r>
      <w:r>
        <w:t>, исправить код приложения для устранения данных уязвимостей;</w:t>
      </w:r>
    </w:p>
    <w:p w14:paraId="5CC3A65B" w14:textId="76F255B1" w:rsidR="00D301C8" w:rsidRDefault="00D301C8" w:rsidP="00D301C8">
      <w:pPr>
        <w:pStyle w:val="2"/>
        <w:numPr>
          <w:ilvl w:val="1"/>
          <w:numId w:val="1"/>
        </w:numPr>
      </w:pPr>
      <w:r>
        <w:t>Протестировать XSS-инъекции п.9.3</w:t>
      </w:r>
      <w:r w:rsidR="00063794" w:rsidRPr="00063794">
        <w:t xml:space="preserve">, </w:t>
      </w:r>
      <w:r w:rsidR="00063794">
        <w:t>выполнить инъекцию кода перенаправляющего пользователя на другую страницу после загрузки</w:t>
      </w:r>
      <w:r>
        <w:t>, исправить код приложения для устранения данных уязвимостей;</w:t>
      </w:r>
    </w:p>
    <w:p w14:paraId="58D1E798" w14:textId="6EE2DDAC" w:rsidR="00D301C8" w:rsidRDefault="00D301C8" w:rsidP="00D301C8">
      <w:pPr>
        <w:pStyle w:val="2"/>
        <w:numPr>
          <w:ilvl w:val="1"/>
          <w:numId w:val="1"/>
        </w:numPr>
      </w:pPr>
      <w:r>
        <w:t>Протестировать уязвимости авторизации п.9.4,</w:t>
      </w:r>
      <w:r w:rsidR="006A4362" w:rsidRPr="006A4362">
        <w:t xml:space="preserve"> </w:t>
      </w:r>
      <w:r w:rsidR="006A4362">
        <w:t xml:space="preserve">изменить </w:t>
      </w:r>
      <w:r w:rsidR="002637A9">
        <w:t>почту</w:t>
      </w:r>
      <w:r w:rsidR="006A4362">
        <w:t xml:space="preserve"> другого пользователя</w:t>
      </w:r>
      <w:r w:rsidR="006A4362" w:rsidRPr="006A4362">
        <w:t>,</w:t>
      </w:r>
      <w:r>
        <w:t xml:space="preserve"> исправить код приложения для устранения данных уязвимостей.</w:t>
      </w:r>
    </w:p>
    <w:p w14:paraId="07AE99B3" w14:textId="77777777" w:rsidR="00D301C8" w:rsidRDefault="00D301C8" w:rsidP="00D301C8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504B1595" w14:textId="77777777" w:rsidR="00D301C8" w:rsidRDefault="00D301C8" w:rsidP="00D301C8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6B87DFC0" w14:textId="77777777" w:rsidR="00D301C8" w:rsidRDefault="00D301C8" w:rsidP="00D301C8">
      <w:pPr>
        <w:pStyle w:val="2"/>
        <w:numPr>
          <w:ilvl w:val="1"/>
          <w:numId w:val="1"/>
        </w:numPr>
      </w:pPr>
      <w:r>
        <w:t xml:space="preserve">Исследовать уязвимости веб-приложений ПО п. </w:t>
      </w:r>
      <w:proofErr w:type="gramStart"/>
      <w:r>
        <w:t>5.1-5.4</w:t>
      </w:r>
      <w:proofErr w:type="gramEnd"/>
      <w:r>
        <w:t>;</w:t>
      </w:r>
    </w:p>
    <w:p w14:paraId="569FB4CC" w14:textId="77777777" w:rsidR="00D301C8" w:rsidRDefault="00D301C8" w:rsidP="00D301C8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47E7CD40" w14:textId="77777777" w:rsidR="00D301C8" w:rsidRDefault="00D301C8" w:rsidP="00D301C8">
      <w:pPr>
        <w:pStyle w:val="2"/>
        <w:numPr>
          <w:ilvl w:val="1"/>
          <w:numId w:val="1"/>
        </w:numPr>
      </w:pPr>
      <w:r>
        <w:t>Заполнить отчет п. 7.</w:t>
      </w:r>
    </w:p>
    <w:p w14:paraId="22B9F39B" w14:textId="77777777" w:rsidR="00D301C8" w:rsidRDefault="00D301C8" w:rsidP="00D301C8">
      <w:pPr>
        <w:pStyle w:val="1"/>
        <w:numPr>
          <w:ilvl w:val="0"/>
          <w:numId w:val="1"/>
        </w:numPr>
      </w:pPr>
      <w:r>
        <w:t>Содержание отчета</w:t>
      </w:r>
    </w:p>
    <w:p w14:paraId="52C3559A" w14:textId="77777777" w:rsidR="00D301C8" w:rsidRDefault="00D301C8" w:rsidP="00D301C8">
      <w:pPr>
        <w:pStyle w:val="2"/>
        <w:numPr>
          <w:ilvl w:val="1"/>
          <w:numId w:val="1"/>
        </w:numPr>
      </w:pPr>
      <w:r>
        <w:t>Титульный лист;</w:t>
      </w:r>
    </w:p>
    <w:p w14:paraId="2AB7DC0C" w14:textId="77777777" w:rsidR="00D301C8" w:rsidRDefault="00D301C8" w:rsidP="00D301C8">
      <w:pPr>
        <w:pStyle w:val="2"/>
        <w:numPr>
          <w:ilvl w:val="1"/>
          <w:numId w:val="1"/>
        </w:numPr>
      </w:pPr>
      <w:r>
        <w:t>Цель работы;</w:t>
      </w:r>
    </w:p>
    <w:p w14:paraId="6A818FCC" w14:textId="77777777" w:rsidR="00D301C8" w:rsidRDefault="00D301C8" w:rsidP="00D301C8">
      <w:pPr>
        <w:pStyle w:val="2"/>
        <w:numPr>
          <w:ilvl w:val="1"/>
          <w:numId w:val="1"/>
        </w:numPr>
      </w:pPr>
      <w:r>
        <w:t>Код исправленных модулей п. 5.3;</w:t>
      </w:r>
    </w:p>
    <w:p w14:paraId="07768457" w14:textId="77777777" w:rsidR="00D301C8" w:rsidRDefault="00D301C8" w:rsidP="00D301C8">
      <w:pPr>
        <w:pStyle w:val="2"/>
        <w:numPr>
          <w:ilvl w:val="1"/>
          <w:numId w:val="1"/>
        </w:numPr>
      </w:pPr>
      <w:r>
        <w:lastRenderedPageBreak/>
        <w:t>Ответы на контрольные вопросы п. 6.3;</w:t>
      </w:r>
    </w:p>
    <w:p w14:paraId="68BFC16A" w14:textId="77777777" w:rsidR="00D301C8" w:rsidRDefault="00D301C8" w:rsidP="00D301C8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F6BE81C" w14:textId="77777777" w:rsidR="00D301C8" w:rsidRDefault="00D301C8" w:rsidP="00D301C8">
      <w:pPr>
        <w:pStyle w:val="1"/>
        <w:numPr>
          <w:ilvl w:val="0"/>
          <w:numId w:val="1"/>
        </w:numPr>
      </w:pPr>
      <w:r>
        <w:t>Контрольные вопросы</w:t>
      </w:r>
    </w:p>
    <w:p w14:paraId="09B44388" w14:textId="77777777" w:rsidR="00D301C8" w:rsidRDefault="00D301C8" w:rsidP="00D301C8">
      <w:pPr>
        <w:pStyle w:val="2"/>
        <w:numPr>
          <w:ilvl w:val="1"/>
          <w:numId w:val="1"/>
        </w:numPr>
      </w:pPr>
      <w:r>
        <w:t xml:space="preserve">Какие методы используются для защиты от </w:t>
      </w:r>
      <w:proofErr w:type="spellStart"/>
      <w:r>
        <w:t>sql</w:t>
      </w:r>
      <w:proofErr w:type="spellEnd"/>
      <w:r>
        <w:t>-инъекций?</w:t>
      </w:r>
    </w:p>
    <w:p w14:paraId="638F6536" w14:textId="77777777" w:rsidR="00D301C8" w:rsidRDefault="00D301C8" w:rsidP="00D301C8">
      <w:pPr>
        <w:pStyle w:val="2"/>
        <w:numPr>
          <w:ilvl w:val="1"/>
          <w:numId w:val="1"/>
        </w:numPr>
      </w:pPr>
      <w:r>
        <w:t xml:space="preserve">Какие методы используются для защиты от </w:t>
      </w:r>
      <w:proofErr w:type="spellStart"/>
      <w:r>
        <w:t>xss</w:t>
      </w:r>
      <w:proofErr w:type="spellEnd"/>
      <w:r>
        <w:t>-инъекций?</w:t>
      </w:r>
    </w:p>
    <w:p w14:paraId="0F2ABA49" w14:textId="77777777" w:rsidR="00D301C8" w:rsidRDefault="00D301C8" w:rsidP="00D301C8">
      <w:pPr>
        <w:pStyle w:val="1"/>
        <w:numPr>
          <w:ilvl w:val="0"/>
          <w:numId w:val="1"/>
        </w:numPr>
      </w:pPr>
      <w:r>
        <w:t>Приложение</w:t>
      </w:r>
    </w:p>
    <w:p w14:paraId="75394B0C" w14:textId="77777777" w:rsidR="00D301C8" w:rsidRDefault="00D301C8" w:rsidP="00D301C8">
      <w:pPr>
        <w:pStyle w:val="2"/>
        <w:numPr>
          <w:ilvl w:val="1"/>
          <w:numId w:val="1"/>
        </w:numPr>
      </w:pPr>
      <w:r>
        <w:t>Настройка базы данных</w:t>
      </w:r>
    </w:p>
    <w:p w14:paraId="320104F8" w14:textId="77777777" w:rsidR="00D301C8" w:rsidRPr="00DC1DD2" w:rsidRDefault="00D301C8" w:rsidP="00D301C8">
      <w:r>
        <w:t>Для начала создадим базу данных и таблицы, необходимые для работы приложения.</w:t>
      </w:r>
    </w:p>
    <w:p w14:paraId="6C287070" w14:textId="77777777" w:rsidR="00D301C8" w:rsidRDefault="00D301C8" w:rsidP="00D301C8">
      <w:pPr>
        <w:pStyle w:val="ad"/>
      </w:pPr>
      <w:r>
        <w:t xml:space="preserve">CREATE DATABASE </w:t>
      </w:r>
      <w:proofErr w:type="spellStart"/>
      <w:r>
        <w:t>lab_</w:t>
      </w:r>
      <w:proofErr w:type="gramStart"/>
      <w:r>
        <w:t>security</w:t>
      </w:r>
      <w:proofErr w:type="spellEnd"/>
      <w:r>
        <w:t>;</w:t>
      </w:r>
      <w:proofErr w:type="gramEnd"/>
    </w:p>
    <w:p w14:paraId="666E6A6D" w14:textId="77777777" w:rsidR="00D301C8" w:rsidRDefault="00D301C8" w:rsidP="00D301C8">
      <w:pPr>
        <w:pStyle w:val="ad"/>
      </w:pPr>
    </w:p>
    <w:p w14:paraId="34F5CD9C" w14:textId="77777777" w:rsidR="00D301C8" w:rsidRDefault="00D301C8" w:rsidP="00D301C8">
      <w:pPr>
        <w:pStyle w:val="ad"/>
      </w:pPr>
      <w:r>
        <w:t xml:space="preserve">USE </w:t>
      </w:r>
      <w:proofErr w:type="spellStart"/>
      <w:r>
        <w:t>lab_</w:t>
      </w:r>
      <w:proofErr w:type="gramStart"/>
      <w:r>
        <w:t>security</w:t>
      </w:r>
      <w:proofErr w:type="spellEnd"/>
      <w:r>
        <w:t>;</w:t>
      </w:r>
      <w:proofErr w:type="gramEnd"/>
    </w:p>
    <w:p w14:paraId="54DDB6BB" w14:textId="77777777" w:rsidR="00D301C8" w:rsidRDefault="00D301C8" w:rsidP="00D301C8">
      <w:pPr>
        <w:pStyle w:val="ad"/>
      </w:pPr>
    </w:p>
    <w:p w14:paraId="58B814B3" w14:textId="77777777" w:rsidR="00D301C8" w:rsidRDefault="00D301C8" w:rsidP="00D301C8">
      <w:pPr>
        <w:pStyle w:val="ad"/>
      </w:pPr>
      <w:r>
        <w:t>CREATE TABLE users (</w:t>
      </w:r>
    </w:p>
    <w:p w14:paraId="28FEFF08" w14:textId="77777777" w:rsidR="00D301C8" w:rsidRPr="0028337C" w:rsidRDefault="00D301C8" w:rsidP="00D301C8">
      <w:pPr>
        <w:pStyle w:val="ad"/>
      </w:pPr>
      <w:r w:rsidRPr="0028337C">
        <w:t xml:space="preserve">    id INT AUTO_INCREMENT PRIMARY KEY,</w:t>
      </w:r>
    </w:p>
    <w:p w14:paraId="598A8DE0" w14:textId="77777777" w:rsidR="00D301C8" w:rsidRDefault="00D301C8" w:rsidP="00D301C8">
      <w:pPr>
        <w:pStyle w:val="ad"/>
      </w:pPr>
      <w:r w:rsidRPr="0028337C">
        <w:t xml:space="preserve">    </w:t>
      </w:r>
      <w:r>
        <w:t xml:space="preserve">username </w:t>
      </w:r>
      <w:proofErr w:type="gramStart"/>
      <w:r>
        <w:t>VARCHAR(</w:t>
      </w:r>
      <w:proofErr w:type="gramEnd"/>
      <w:r>
        <w:t>255) NOT NULL,</w:t>
      </w:r>
    </w:p>
    <w:p w14:paraId="3371BE84" w14:textId="77777777" w:rsidR="00D301C8" w:rsidRDefault="00D301C8" w:rsidP="00D301C8">
      <w:pPr>
        <w:pStyle w:val="ad"/>
      </w:pPr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2DA69643" w14:textId="77777777" w:rsidR="00D301C8" w:rsidRDefault="00D301C8" w:rsidP="00D301C8">
      <w:pPr>
        <w:pStyle w:val="ad"/>
      </w:pPr>
      <w:r>
        <w:t xml:space="preserve">    email </w:t>
      </w:r>
      <w:proofErr w:type="gramStart"/>
      <w:r>
        <w:t>VARCHAR(</w:t>
      </w:r>
      <w:proofErr w:type="gramEnd"/>
      <w:r>
        <w:t>255) NOT NULL</w:t>
      </w:r>
    </w:p>
    <w:p w14:paraId="6ADF46AE" w14:textId="77777777" w:rsidR="00D301C8" w:rsidRDefault="00D301C8" w:rsidP="00D301C8">
      <w:pPr>
        <w:pStyle w:val="ad"/>
      </w:pPr>
      <w:r>
        <w:t>);</w:t>
      </w:r>
    </w:p>
    <w:p w14:paraId="12A75FD9" w14:textId="77777777" w:rsidR="00D301C8" w:rsidRDefault="00D301C8" w:rsidP="00D301C8">
      <w:pPr>
        <w:pStyle w:val="ad"/>
      </w:pPr>
    </w:p>
    <w:p w14:paraId="3A14CB31" w14:textId="77777777" w:rsidR="00D301C8" w:rsidRDefault="00D301C8" w:rsidP="00D301C8">
      <w:pPr>
        <w:pStyle w:val="ad"/>
      </w:pPr>
      <w:r>
        <w:t>CREATE TABLE comments (</w:t>
      </w:r>
    </w:p>
    <w:p w14:paraId="4AC3FBF4" w14:textId="77777777" w:rsidR="00D301C8" w:rsidRPr="0028337C" w:rsidRDefault="00D301C8" w:rsidP="00D301C8">
      <w:pPr>
        <w:pStyle w:val="ad"/>
      </w:pPr>
      <w:r w:rsidRPr="0028337C">
        <w:t xml:space="preserve">    id INT AUTO_INCREMENT PRIMARY KEY,</w:t>
      </w:r>
    </w:p>
    <w:p w14:paraId="5BA5A1B8" w14:textId="77777777" w:rsidR="00D301C8" w:rsidRDefault="00D301C8" w:rsidP="00D301C8">
      <w:pPr>
        <w:pStyle w:val="ad"/>
      </w:pPr>
      <w:r w:rsidRPr="0028337C">
        <w:t xml:space="preserve">    </w:t>
      </w:r>
      <w:r>
        <w:t xml:space="preserve">username </w:t>
      </w:r>
      <w:proofErr w:type="gramStart"/>
      <w:r>
        <w:t>VARCHAR(</w:t>
      </w:r>
      <w:proofErr w:type="gramEnd"/>
      <w:r>
        <w:t>255) NOT NULL,</w:t>
      </w:r>
    </w:p>
    <w:p w14:paraId="7C3A0720" w14:textId="77777777" w:rsidR="00D301C8" w:rsidRDefault="00D301C8" w:rsidP="00D301C8">
      <w:pPr>
        <w:pStyle w:val="ad"/>
      </w:pPr>
      <w:r>
        <w:t xml:space="preserve">    comment TEXT NOT NULL</w:t>
      </w:r>
    </w:p>
    <w:p w14:paraId="59305D6B" w14:textId="77777777" w:rsidR="00D301C8" w:rsidRDefault="00D301C8" w:rsidP="00D301C8">
      <w:pPr>
        <w:pStyle w:val="ad"/>
      </w:pPr>
      <w:r>
        <w:t>);</w:t>
      </w:r>
    </w:p>
    <w:p w14:paraId="2F7CC962" w14:textId="77777777" w:rsidR="00D301C8" w:rsidRDefault="00D301C8" w:rsidP="00D301C8">
      <w:pPr>
        <w:pStyle w:val="ad"/>
      </w:pPr>
    </w:p>
    <w:p w14:paraId="61468393" w14:textId="77777777" w:rsidR="00D301C8" w:rsidRDefault="00D301C8" w:rsidP="00D301C8">
      <w:pPr>
        <w:pStyle w:val="ad"/>
      </w:pPr>
      <w:r>
        <w:t xml:space="preserve">--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69328979" w14:textId="77777777" w:rsidR="00D301C8" w:rsidRDefault="00D301C8" w:rsidP="00D301C8">
      <w:pPr>
        <w:pStyle w:val="ad"/>
        <w:rPr>
          <w:lang w:val="ru-RU"/>
        </w:rPr>
      </w:pPr>
      <w:r w:rsidRPr="0028337C">
        <w:t>INSERT INTO users (username, password, email) VALUES ('admin', 'password', 'example@mail.ru'</w:t>
      </w:r>
      <w:proofErr w:type="gramStart"/>
      <w:r w:rsidRPr="0028337C">
        <w:t>);</w:t>
      </w:r>
      <w:proofErr w:type="gramEnd"/>
    </w:p>
    <w:p w14:paraId="53EA6C20" w14:textId="77777777" w:rsidR="00D301C8" w:rsidRPr="00D301C8" w:rsidRDefault="00D301C8" w:rsidP="00D301C8">
      <w:pPr>
        <w:pStyle w:val="ad"/>
        <w:rPr>
          <w:lang w:val="ru-RU"/>
        </w:rPr>
      </w:pPr>
    </w:p>
    <w:p w14:paraId="215212CE" w14:textId="63403CA7" w:rsidR="00D301C8" w:rsidRPr="0028337C" w:rsidRDefault="00D301C8" w:rsidP="00D301C8">
      <w:pPr>
        <w:pStyle w:val="ad"/>
      </w:pPr>
      <w:r w:rsidRPr="0028337C">
        <w:t>INSERT INTO users (username, password, email) VALUES ('</w:t>
      </w:r>
      <w:r>
        <w:t>user</w:t>
      </w:r>
      <w:r w:rsidRPr="0028337C">
        <w:t>', 'password', '</w:t>
      </w:r>
      <w:r>
        <w:t>other</w:t>
      </w:r>
      <w:r w:rsidRPr="0028337C">
        <w:t>@mail.ru'</w:t>
      </w:r>
      <w:proofErr w:type="gramStart"/>
      <w:r w:rsidRPr="0028337C">
        <w:t>);</w:t>
      </w:r>
      <w:proofErr w:type="gramEnd"/>
    </w:p>
    <w:p w14:paraId="04A0A121" w14:textId="77777777" w:rsidR="00D301C8" w:rsidRDefault="00D301C8" w:rsidP="00D301C8">
      <w:pPr>
        <w:pStyle w:val="ad"/>
      </w:pPr>
    </w:p>
    <w:p w14:paraId="38A688C8" w14:textId="77777777" w:rsidR="00D301C8" w:rsidRDefault="00D301C8" w:rsidP="00D301C8">
      <w:pPr>
        <w:pStyle w:val="ad"/>
      </w:pPr>
    </w:p>
    <w:p w14:paraId="379607BE" w14:textId="47ECE606" w:rsidR="00D301C8" w:rsidRDefault="00D301C8" w:rsidP="00D301C8">
      <w:pPr>
        <w:pStyle w:val="ad"/>
      </w:pPr>
      <w:r>
        <w:t xml:space="preserve">CREATE USER </w:t>
      </w:r>
      <w:r w:rsidRPr="0028337C">
        <w:t>'</w:t>
      </w:r>
      <w:proofErr w:type="spellStart"/>
      <w:r>
        <w:t>lab_security</w:t>
      </w:r>
      <w:r w:rsidRPr="0028337C">
        <w:t>'</w:t>
      </w:r>
      <w:r>
        <w:t>@</w:t>
      </w:r>
      <w:r w:rsidRPr="0028337C">
        <w:t>'</w:t>
      </w:r>
      <w:r>
        <w:t>l</w:t>
      </w:r>
      <w:r>
        <w:t>o</w:t>
      </w:r>
      <w:r w:rsidR="00405DEC">
        <w:t>c</w:t>
      </w:r>
      <w:r>
        <w:t>alhost</w:t>
      </w:r>
      <w:proofErr w:type="spellEnd"/>
      <w:r w:rsidRPr="0028337C">
        <w:t>'</w:t>
      </w:r>
      <w:r>
        <w:t xml:space="preserve"> identifi</w:t>
      </w:r>
      <w:r w:rsidR="006A4362">
        <w:t xml:space="preserve">ed with </w:t>
      </w:r>
      <w:proofErr w:type="spellStart"/>
      <w:r w:rsidR="006A4362">
        <w:t>mysql_native_password</w:t>
      </w:r>
      <w:proofErr w:type="spellEnd"/>
      <w:r w:rsidR="006A4362">
        <w:t xml:space="preserve"> BY </w:t>
      </w:r>
      <w:r w:rsidR="006A4362" w:rsidRPr="0028337C">
        <w:t>'</w:t>
      </w:r>
      <w:proofErr w:type="spellStart"/>
      <w:r w:rsidR="006A4362">
        <w:t>lab_security</w:t>
      </w:r>
      <w:proofErr w:type="spellEnd"/>
      <w:proofErr w:type="gramStart"/>
      <w:r w:rsidR="006A4362" w:rsidRPr="0028337C">
        <w:t>'</w:t>
      </w:r>
      <w:r w:rsidR="006A4362">
        <w:t>;</w:t>
      </w:r>
      <w:proofErr w:type="gramEnd"/>
    </w:p>
    <w:p w14:paraId="44B96522" w14:textId="77777777" w:rsidR="006A4362" w:rsidRDefault="006A4362" w:rsidP="00D301C8">
      <w:pPr>
        <w:pStyle w:val="ad"/>
      </w:pPr>
    </w:p>
    <w:p w14:paraId="4BE2923F" w14:textId="725AE77C" w:rsidR="006A4362" w:rsidRPr="00D301C8" w:rsidRDefault="006A4362" w:rsidP="00D301C8">
      <w:pPr>
        <w:pStyle w:val="ad"/>
      </w:pPr>
      <w:r>
        <w:t xml:space="preserve">GRANT ALL </w:t>
      </w:r>
      <w:r w:rsidRPr="006A4362">
        <w:t>PRIVILEGES</w:t>
      </w:r>
      <w:r>
        <w:t xml:space="preserve"> ON </w:t>
      </w:r>
      <w:r>
        <w:t>lab_</w:t>
      </w:r>
      <w:proofErr w:type="gramStart"/>
      <w:r>
        <w:t>security</w:t>
      </w:r>
      <w:r>
        <w:t>.*</w:t>
      </w:r>
      <w:proofErr w:type="gramEnd"/>
      <w:r>
        <w:t xml:space="preserve"> TO </w:t>
      </w:r>
      <w:r w:rsidRPr="0028337C">
        <w:t>'</w:t>
      </w:r>
      <w:proofErr w:type="spellStart"/>
      <w:r>
        <w:t>lab_security</w:t>
      </w:r>
      <w:r w:rsidRPr="0028337C">
        <w:t>'</w:t>
      </w:r>
      <w:r>
        <w:t>@</w:t>
      </w:r>
      <w:r w:rsidRPr="0028337C">
        <w:t>'</w:t>
      </w:r>
      <w:r>
        <w:t>lo</w:t>
      </w:r>
      <w:r w:rsidR="00405DEC">
        <w:t>c</w:t>
      </w:r>
      <w:r>
        <w:t>alhost</w:t>
      </w:r>
      <w:proofErr w:type="spellEnd"/>
      <w:proofErr w:type="gramStart"/>
      <w:r w:rsidRPr="0028337C">
        <w:t>'</w:t>
      </w:r>
      <w:r>
        <w:t>;</w:t>
      </w:r>
      <w:proofErr w:type="gramEnd"/>
    </w:p>
    <w:p w14:paraId="52D0D673" w14:textId="77777777" w:rsidR="00D301C8" w:rsidRPr="00DC1DD2" w:rsidRDefault="00D301C8" w:rsidP="00D301C8">
      <w:pPr>
        <w:pStyle w:val="2"/>
        <w:numPr>
          <w:ilvl w:val="1"/>
          <w:numId w:val="1"/>
        </w:numPr>
      </w:pPr>
      <w:r>
        <w:t>Реализация уязвимого приложения</w:t>
      </w:r>
    </w:p>
    <w:p w14:paraId="30BFDE68" w14:textId="77777777" w:rsidR="00D301C8" w:rsidRDefault="00D301C8" w:rsidP="00D301C8">
      <w:pPr>
        <w:pStyle w:val="2"/>
        <w:numPr>
          <w:ilvl w:val="0"/>
          <w:numId w:val="0"/>
        </w:numPr>
        <w:ind w:left="567"/>
        <w:rPr>
          <w:lang w:val="en-US"/>
        </w:rPr>
      </w:pPr>
      <w:r>
        <w:t>Форма входа (</w:t>
      </w:r>
      <w:proofErr w:type="spellStart"/>
      <w:r>
        <w:t>login.php</w:t>
      </w:r>
      <w:proofErr w:type="spellEnd"/>
      <w:r>
        <w:t>)</w:t>
      </w:r>
    </w:p>
    <w:p w14:paraId="4BC41372" w14:textId="77777777" w:rsidR="00D301C8" w:rsidRDefault="00D301C8" w:rsidP="00D301C8">
      <w:r>
        <w:t>Этот код демонстрирует уязвимость к SQL-инъекциям при вводе учетных данных.</w:t>
      </w:r>
    </w:p>
    <w:p w14:paraId="3C2AEA2F" w14:textId="77777777" w:rsidR="00D301C8" w:rsidRDefault="00D301C8" w:rsidP="00D301C8">
      <w:pPr>
        <w:pStyle w:val="ad"/>
      </w:pPr>
      <w:r>
        <w:lastRenderedPageBreak/>
        <w:t>&lt;?</w:t>
      </w:r>
      <w:proofErr w:type="spellStart"/>
      <w:r>
        <w:t>php</w:t>
      </w:r>
      <w:proofErr w:type="spellEnd"/>
    </w:p>
    <w:p w14:paraId="5566EAE2" w14:textId="27DE9945" w:rsidR="00D301C8" w:rsidRPr="0028337C" w:rsidRDefault="00D301C8" w:rsidP="00D301C8">
      <w:pPr>
        <w:pStyle w:val="ad"/>
      </w:pPr>
      <w:r w:rsidRPr="0028337C">
        <w:t>$</w:t>
      </w:r>
      <w:proofErr w:type="gramStart"/>
      <w:r w:rsidRPr="0028337C">
        <w:t>conn</w:t>
      </w:r>
      <w:proofErr w:type="gramEnd"/>
      <w:r w:rsidRPr="0028337C">
        <w:t xml:space="preserve"> = new </w:t>
      </w:r>
      <w:proofErr w:type="spellStart"/>
      <w:proofErr w:type="gramStart"/>
      <w:r w:rsidRPr="0028337C">
        <w:t>mysqli</w:t>
      </w:r>
      <w:proofErr w:type="spellEnd"/>
      <w:r w:rsidRPr="0028337C">
        <w:t>(</w:t>
      </w:r>
      <w:proofErr w:type="gramEnd"/>
      <w:r w:rsidRPr="0028337C">
        <w:t xml:space="preserve">'localhost', </w:t>
      </w:r>
      <w:r w:rsidR="006A4362" w:rsidRPr="0028337C">
        <w:t>'</w:t>
      </w:r>
      <w:proofErr w:type="spellStart"/>
      <w:r w:rsidR="006A4362">
        <w:t>lab_security</w:t>
      </w:r>
      <w:proofErr w:type="spellEnd"/>
      <w:r w:rsidRPr="0028337C">
        <w:t xml:space="preserve">', </w:t>
      </w:r>
      <w:r w:rsidR="006A4362" w:rsidRPr="0028337C">
        <w:t>'</w:t>
      </w:r>
      <w:proofErr w:type="spellStart"/>
      <w:r w:rsidR="006A4362">
        <w:t>lab_security</w:t>
      </w:r>
      <w:proofErr w:type="spellEnd"/>
      <w:r w:rsidR="006A4362" w:rsidRPr="0028337C">
        <w:t>'</w:t>
      </w:r>
      <w:r w:rsidRPr="0028337C">
        <w:t>, '</w:t>
      </w:r>
      <w:proofErr w:type="spellStart"/>
      <w:r w:rsidRPr="0028337C">
        <w:t>lab_security</w:t>
      </w:r>
      <w:proofErr w:type="spellEnd"/>
      <w:r w:rsidRPr="0028337C">
        <w:t>'</w:t>
      </w:r>
      <w:proofErr w:type="gramStart"/>
      <w:r w:rsidRPr="0028337C">
        <w:t>);</w:t>
      </w:r>
      <w:proofErr w:type="gramEnd"/>
    </w:p>
    <w:p w14:paraId="684DC9D3" w14:textId="77777777" w:rsidR="00D301C8" w:rsidRPr="0028337C" w:rsidRDefault="00D301C8" w:rsidP="00D301C8">
      <w:pPr>
        <w:pStyle w:val="ad"/>
      </w:pPr>
    </w:p>
    <w:p w14:paraId="0B4488CF" w14:textId="77777777" w:rsidR="00D301C8" w:rsidRPr="0028337C" w:rsidRDefault="00D301C8" w:rsidP="00D301C8">
      <w:pPr>
        <w:pStyle w:val="ad"/>
      </w:pPr>
      <w:r w:rsidRPr="0028337C">
        <w:t>if ($_SERVER['REQUEST_METHOD'] === 'POST') {</w:t>
      </w:r>
    </w:p>
    <w:p w14:paraId="5F4128EA" w14:textId="77777777" w:rsidR="00D301C8" w:rsidRDefault="00D301C8" w:rsidP="00D301C8">
      <w:pPr>
        <w:pStyle w:val="ad"/>
      </w:pPr>
      <w:r w:rsidRPr="0028337C">
        <w:t xml:space="preserve">    </w:t>
      </w:r>
      <w:r>
        <w:t>$username = $_POST['username'</w:t>
      </w:r>
      <w:proofErr w:type="gramStart"/>
      <w:r>
        <w:t>];</w:t>
      </w:r>
      <w:proofErr w:type="gramEnd"/>
    </w:p>
    <w:p w14:paraId="61CB904B" w14:textId="77777777" w:rsidR="00D301C8" w:rsidRDefault="00D301C8" w:rsidP="00D301C8">
      <w:pPr>
        <w:pStyle w:val="ad"/>
      </w:pPr>
      <w:r>
        <w:t xml:space="preserve">    $password = $_POST['password'</w:t>
      </w:r>
      <w:proofErr w:type="gramStart"/>
      <w:r>
        <w:t>];</w:t>
      </w:r>
      <w:proofErr w:type="gramEnd"/>
    </w:p>
    <w:p w14:paraId="596B6DAD" w14:textId="77777777" w:rsidR="00D301C8" w:rsidRDefault="00D301C8" w:rsidP="00D301C8">
      <w:pPr>
        <w:pStyle w:val="ad"/>
      </w:pPr>
    </w:p>
    <w:p w14:paraId="095B7D49" w14:textId="77777777" w:rsidR="00D301C8" w:rsidRPr="0028337C" w:rsidRDefault="00D301C8" w:rsidP="00D301C8">
      <w:pPr>
        <w:pStyle w:val="ad"/>
      </w:pPr>
      <w:r w:rsidRPr="0028337C">
        <w:t xml:space="preserve">    $query = "SELECT * FROM users WHERE username = '$username' AND password = '$password'</w:t>
      </w:r>
      <w:proofErr w:type="gramStart"/>
      <w:r w:rsidRPr="0028337C">
        <w:t>";</w:t>
      </w:r>
      <w:proofErr w:type="gramEnd"/>
    </w:p>
    <w:p w14:paraId="15E22187" w14:textId="77777777" w:rsidR="00D301C8" w:rsidRDefault="00D301C8" w:rsidP="00D301C8">
      <w:pPr>
        <w:pStyle w:val="ad"/>
      </w:pPr>
      <w:r w:rsidRPr="0028337C">
        <w:t xml:space="preserve">    </w:t>
      </w:r>
      <w:r>
        <w:t>$result = $</w:t>
      </w:r>
      <w:proofErr w:type="gramStart"/>
      <w:r>
        <w:t>conn</w:t>
      </w:r>
      <w:proofErr w:type="gramEnd"/>
      <w:r>
        <w:t>-&gt;query($query</w:t>
      </w:r>
      <w:proofErr w:type="gramStart"/>
      <w:r>
        <w:t>);</w:t>
      </w:r>
      <w:proofErr w:type="gramEnd"/>
    </w:p>
    <w:p w14:paraId="1F2D00E0" w14:textId="77777777" w:rsidR="00D301C8" w:rsidRDefault="00D301C8" w:rsidP="00D301C8">
      <w:pPr>
        <w:pStyle w:val="ad"/>
      </w:pPr>
    </w:p>
    <w:p w14:paraId="1C875A22" w14:textId="77777777" w:rsidR="00D301C8" w:rsidRDefault="00D301C8" w:rsidP="00D301C8">
      <w:pPr>
        <w:pStyle w:val="ad"/>
      </w:pPr>
      <w:r>
        <w:t xml:space="preserve">    if ($result-&gt;</w:t>
      </w:r>
      <w:proofErr w:type="spellStart"/>
      <w:r>
        <w:t>num_rows</w:t>
      </w:r>
      <w:proofErr w:type="spellEnd"/>
      <w:r>
        <w:t xml:space="preserve"> &gt; </w:t>
      </w:r>
      <w:proofErr w:type="gramStart"/>
      <w:r>
        <w:t>0) {</w:t>
      </w:r>
      <w:proofErr w:type="gramEnd"/>
    </w:p>
    <w:p w14:paraId="0F998C24" w14:textId="77777777" w:rsidR="00D301C8" w:rsidRPr="00F965A3" w:rsidRDefault="00D301C8" w:rsidP="00D301C8">
      <w:pPr>
        <w:pStyle w:val="ad"/>
        <w:rPr>
          <w:lang w:val="ru-RU"/>
        </w:rPr>
      </w:pPr>
      <w:r>
        <w:t xml:space="preserve">        echo</w:t>
      </w:r>
      <w:r w:rsidRPr="00F965A3">
        <w:rPr>
          <w:lang w:val="ru-RU"/>
        </w:rPr>
        <w:t xml:space="preserve"> "Добро пожаловать, $</w:t>
      </w:r>
      <w:r>
        <w:t>username</w:t>
      </w:r>
      <w:r w:rsidRPr="00F965A3">
        <w:rPr>
          <w:lang w:val="ru-RU"/>
        </w:rPr>
        <w:t>!</w:t>
      </w:r>
      <w:proofErr w:type="gramStart"/>
      <w:r w:rsidRPr="00F965A3">
        <w:rPr>
          <w:lang w:val="ru-RU"/>
        </w:rPr>
        <w:t>";</w:t>
      </w:r>
      <w:proofErr w:type="gramEnd"/>
    </w:p>
    <w:p w14:paraId="10A206FD" w14:textId="77777777" w:rsidR="00D301C8" w:rsidRPr="00F965A3" w:rsidRDefault="00D301C8" w:rsidP="00D301C8">
      <w:pPr>
        <w:pStyle w:val="ad"/>
        <w:rPr>
          <w:lang w:val="ru-RU"/>
        </w:rPr>
      </w:pPr>
      <w:r w:rsidRPr="00F965A3">
        <w:rPr>
          <w:lang w:val="ru-RU"/>
        </w:rPr>
        <w:t xml:space="preserve">    } </w:t>
      </w:r>
      <w:r>
        <w:t>else</w:t>
      </w:r>
      <w:r w:rsidRPr="00F965A3">
        <w:rPr>
          <w:lang w:val="ru-RU"/>
        </w:rPr>
        <w:t xml:space="preserve"> {</w:t>
      </w:r>
    </w:p>
    <w:p w14:paraId="32F2DD72" w14:textId="77777777" w:rsidR="00D301C8" w:rsidRPr="00F965A3" w:rsidRDefault="00D301C8" w:rsidP="00D301C8">
      <w:pPr>
        <w:pStyle w:val="ad"/>
        <w:rPr>
          <w:lang w:val="ru-RU"/>
        </w:rPr>
      </w:pPr>
      <w:r w:rsidRPr="00F965A3">
        <w:rPr>
          <w:lang w:val="ru-RU"/>
        </w:rPr>
        <w:t xml:space="preserve">        </w:t>
      </w:r>
      <w:r>
        <w:t>echo</w:t>
      </w:r>
      <w:r w:rsidRPr="00F965A3">
        <w:rPr>
          <w:lang w:val="ru-RU"/>
        </w:rPr>
        <w:t xml:space="preserve"> "Неверное имя пользователя или пароль.</w:t>
      </w:r>
      <w:proofErr w:type="gramStart"/>
      <w:r w:rsidRPr="00F965A3">
        <w:rPr>
          <w:lang w:val="ru-RU"/>
        </w:rPr>
        <w:t>";</w:t>
      </w:r>
      <w:proofErr w:type="gramEnd"/>
    </w:p>
    <w:p w14:paraId="2A262779" w14:textId="77777777" w:rsidR="00D301C8" w:rsidRDefault="00D301C8" w:rsidP="00D301C8">
      <w:pPr>
        <w:pStyle w:val="ad"/>
      </w:pPr>
      <w:r w:rsidRPr="00F965A3">
        <w:rPr>
          <w:lang w:val="ru-RU"/>
        </w:rPr>
        <w:t xml:space="preserve">    </w:t>
      </w:r>
      <w:r>
        <w:t>}</w:t>
      </w:r>
    </w:p>
    <w:p w14:paraId="14C50442" w14:textId="77777777" w:rsidR="00D301C8" w:rsidRDefault="00D301C8" w:rsidP="00D301C8">
      <w:pPr>
        <w:pStyle w:val="ad"/>
      </w:pPr>
      <w:r>
        <w:t>}</w:t>
      </w:r>
    </w:p>
    <w:p w14:paraId="65410D66" w14:textId="77777777" w:rsidR="00D301C8" w:rsidRDefault="00D301C8" w:rsidP="00D301C8">
      <w:pPr>
        <w:pStyle w:val="ad"/>
      </w:pPr>
      <w:r>
        <w:t>?&gt;</w:t>
      </w:r>
    </w:p>
    <w:p w14:paraId="0BABEF74" w14:textId="77777777" w:rsidR="00D301C8" w:rsidRDefault="00D301C8" w:rsidP="00D301C8">
      <w:pPr>
        <w:pStyle w:val="ad"/>
      </w:pPr>
    </w:p>
    <w:p w14:paraId="5E0DF01C" w14:textId="77777777" w:rsidR="00D301C8" w:rsidRDefault="00D301C8" w:rsidP="00D301C8">
      <w:pPr>
        <w:pStyle w:val="ad"/>
      </w:pPr>
      <w:r>
        <w:t>&lt;!DOCTYPE html&gt;</w:t>
      </w:r>
    </w:p>
    <w:p w14:paraId="57C13A23" w14:textId="77777777" w:rsidR="00D301C8" w:rsidRDefault="00D301C8" w:rsidP="00D301C8">
      <w:pPr>
        <w:pStyle w:val="ad"/>
      </w:pPr>
      <w:r>
        <w:t>&lt;html&gt;</w:t>
      </w:r>
    </w:p>
    <w:p w14:paraId="2AE033FF" w14:textId="77777777" w:rsidR="00D301C8" w:rsidRDefault="00D301C8" w:rsidP="00D301C8">
      <w:pPr>
        <w:pStyle w:val="ad"/>
      </w:pPr>
      <w:r>
        <w:t>&lt;head&gt;</w:t>
      </w:r>
    </w:p>
    <w:p w14:paraId="76378AF6" w14:textId="77777777" w:rsidR="00D301C8" w:rsidRDefault="00D301C8" w:rsidP="00D301C8">
      <w:pPr>
        <w:pStyle w:val="ad"/>
      </w:pPr>
      <w:r>
        <w:t xml:space="preserve">    &lt;title&gt;Login&lt;/title&gt;</w:t>
      </w:r>
    </w:p>
    <w:p w14:paraId="4BDAEA97" w14:textId="77777777" w:rsidR="00D301C8" w:rsidRDefault="00D301C8" w:rsidP="00D301C8">
      <w:pPr>
        <w:pStyle w:val="ad"/>
      </w:pPr>
      <w:r>
        <w:t>&lt;/head&gt;</w:t>
      </w:r>
    </w:p>
    <w:p w14:paraId="28667A00" w14:textId="77777777" w:rsidR="00D301C8" w:rsidRDefault="00D301C8" w:rsidP="00D301C8">
      <w:pPr>
        <w:pStyle w:val="ad"/>
      </w:pPr>
      <w:r>
        <w:t>&lt;body&gt;</w:t>
      </w:r>
    </w:p>
    <w:p w14:paraId="7E630EFD" w14:textId="77777777" w:rsidR="00D301C8" w:rsidRDefault="00D301C8" w:rsidP="00D301C8">
      <w:pPr>
        <w:pStyle w:val="ad"/>
      </w:pPr>
      <w:r>
        <w:t xml:space="preserve">    &lt;h1&gt;Login&lt;/h1&gt;</w:t>
      </w:r>
    </w:p>
    <w:p w14:paraId="3942FA92" w14:textId="77777777" w:rsidR="00D301C8" w:rsidRPr="0028337C" w:rsidRDefault="00D301C8" w:rsidP="00D301C8">
      <w:pPr>
        <w:pStyle w:val="ad"/>
      </w:pPr>
      <w:r w:rsidRPr="0028337C">
        <w:t xml:space="preserve">    &lt;form method="POST" action="</w:t>
      </w:r>
      <w:proofErr w:type="spellStart"/>
      <w:r w:rsidRPr="0028337C">
        <w:t>login.php</w:t>
      </w:r>
      <w:proofErr w:type="spellEnd"/>
      <w:r w:rsidRPr="0028337C">
        <w:t>"&gt;</w:t>
      </w:r>
    </w:p>
    <w:p w14:paraId="599373DA" w14:textId="77777777" w:rsidR="00D301C8" w:rsidRPr="0028337C" w:rsidRDefault="00D301C8" w:rsidP="00D301C8">
      <w:pPr>
        <w:pStyle w:val="ad"/>
      </w:pPr>
      <w:r w:rsidRPr="0028337C">
        <w:t xml:space="preserve">        Username: &lt;input type="text" name="username"&gt;&lt;</w:t>
      </w:r>
      <w:proofErr w:type="spellStart"/>
      <w:r w:rsidRPr="0028337C">
        <w:t>br</w:t>
      </w:r>
      <w:proofErr w:type="spellEnd"/>
      <w:r w:rsidRPr="0028337C">
        <w:t>&gt;</w:t>
      </w:r>
    </w:p>
    <w:p w14:paraId="08D0509C" w14:textId="77777777" w:rsidR="00D301C8" w:rsidRPr="0028337C" w:rsidRDefault="00D301C8" w:rsidP="00D301C8">
      <w:pPr>
        <w:pStyle w:val="ad"/>
      </w:pPr>
      <w:r w:rsidRPr="0028337C">
        <w:t xml:space="preserve">        Password: &lt;input type="password" name="password"&gt;&lt;</w:t>
      </w:r>
      <w:proofErr w:type="spellStart"/>
      <w:r w:rsidRPr="0028337C">
        <w:t>br</w:t>
      </w:r>
      <w:proofErr w:type="spellEnd"/>
      <w:r w:rsidRPr="0028337C">
        <w:t>&gt;</w:t>
      </w:r>
    </w:p>
    <w:p w14:paraId="3AB11F0E" w14:textId="77777777" w:rsidR="00D301C8" w:rsidRPr="0028337C" w:rsidRDefault="00D301C8" w:rsidP="00D301C8">
      <w:pPr>
        <w:pStyle w:val="ad"/>
      </w:pPr>
      <w:r w:rsidRPr="0028337C">
        <w:t xml:space="preserve">        &lt;input type="submit" value="Login"&gt;</w:t>
      </w:r>
    </w:p>
    <w:p w14:paraId="38012046" w14:textId="77777777" w:rsidR="00D301C8" w:rsidRDefault="00D301C8" w:rsidP="00D301C8">
      <w:pPr>
        <w:pStyle w:val="ad"/>
      </w:pPr>
      <w:r w:rsidRPr="0028337C">
        <w:t xml:space="preserve">    </w:t>
      </w:r>
      <w:r>
        <w:t>&lt;/form&gt;</w:t>
      </w:r>
    </w:p>
    <w:p w14:paraId="1E3FDC26" w14:textId="77777777" w:rsidR="00D301C8" w:rsidRDefault="00D301C8" w:rsidP="00D301C8">
      <w:pPr>
        <w:pStyle w:val="ad"/>
      </w:pPr>
      <w:r>
        <w:t>&lt;/body&gt;</w:t>
      </w:r>
    </w:p>
    <w:p w14:paraId="12ED528F" w14:textId="77777777" w:rsidR="00D301C8" w:rsidRDefault="00D301C8" w:rsidP="00D301C8">
      <w:pPr>
        <w:pStyle w:val="ad"/>
      </w:pPr>
      <w:r>
        <w:t>&lt;/html&gt;</w:t>
      </w:r>
    </w:p>
    <w:p w14:paraId="3584E6A1" w14:textId="77777777" w:rsidR="00D301C8" w:rsidRPr="00DC1DD2" w:rsidRDefault="00D301C8" w:rsidP="00D301C8">
      <w:pPr>
        <w:pStyle w:val="2"/>
        <w:numPr>
          <w:ilvl w:val="1"/>
          <w:numId w:val="1"/>
        </w:numPr>
      </w:pPr>
      <w:r>
        <w:t>Форма комментариев (</w:t>
      </w:r>
      <w:proofErr w:type="spellStart"/>
      <w:r>
        <w:t>comments.php</w:t>
      </w:r>
      <w:proofErr w:type="spellEnd"/>
      <w:r>
        <w:t>)</w:t>
      </w:r>
    </w:p>
    <w:p w14:paraId="46908E8C" w14:textId="77777777" w:rsidR="00D301C8" w:rsidRDefault="00D301C8" w:rsidP="00D301C8">
      <w:r>
        <w:t>Этот код демонстрирует уязвимость к XSS, позволяя пользователям вставлять произвольный HTML или JavaScript код</w:t>
      </w:r>
      <w:r w:rsidRPr="00DC1DD2">
        <w:t xml:space="preserve"> </w:t>
      </w:r>
      <w:r>
        <w:t>в поле комментария.</w:t>
      </w:r>
    </w:p>
    <w:p w14:paraId="32B96574" w14:textId="77777777" w:rsidR="00D301C8" w:rsidRDefault="00D301C8" w:rsidP="00D301C8">
      <w:pPr>
        <w:pStyle w:val="ad"/>
      </w:pPr>
      <w:r>
        <w:t>&lt;?</w:t>
      </w:r>
      <w:proofErr w:type="spellStart"/>
      <w:r>
        <w:t>php</w:t>
      </w:r>
      <w:proofErr w:type="spellEnd"/>
    </w:p>
    <w:p w14:paraId="0D75EFC1" w14:textId="6D31CCDD" w:rsidR="00D301C8" w:rsidRPr="0028337C" w:rsidRDefault="00D301C8" w:rsidP="00D301C8">
      <w:pPr>
        <w:pStyle w:val="ad"/>
      </w:pPr>
      <w:r w:rsidRPr="0028337C">
        <w:t>$</w:t>
      </w:r>
      <w:proofErr w:type="gramStart"/>
      <w:r w:rsidRPr="0028337C">
        <w:t>conn</w:t>
      </w:r>
      <w:proofErr w:type="gramEnd"/>
      <w:r w:rsidRPr="0028337C">
        <w:t xml:space="preserve"> = new </w:t>
      </w:r>
      <w:proofErr w:type="spellStart"/>
      <w:proofErr w:type="gramStart"/>
      <w:r w:rsidRPr="0028337C">
        <w:t>mysqli</w:t>
      </w:r>
      <w:proofErr w:type="spellEnd"/>
      <w:r w:rsidRPr="0028337C">
        <w:t>(</w:t>
      </w:r>
      <w:proofErr w:type="gramEnd"/>
      <w:r w:rsidRPr="0028337C">
        <w:t xml:space="preserve">'localhost', </w:t>
      </w:r>
      <w:r w:rsidR="006A4362" w:rsidRPr="0028337C">
        <w:t>'</w:t>
      </w:r>
      <w:proofErr w:type="spellStart"/>
      <w:r w:rsidR="006A4362">
        <w:t>lab_security</w:t>
      </w:r>
      <w:proofErr w:type="spellEnd"/>
      <w:r w:rsidR="006A4362" w:rsidRPr="0028337C">
        <w:t>'</w:t>
      </w:r>
      <w:r w:rsidRPr="0028337C">
        <w:t xml:space="preserve">, </w:t>
      </w:r>
      <w:r w:rsidR="006A4362" w:rsidRPr="0028337C">
        <w:t>'</w:t>
      </w:r>
      <w:proofErr w:type="spellStart"/>
      <w:r w:rsidR="006A4362">
        <w:t>lab_security</w:t>
      </w:r>
      <w:proofErr w:type="spellEnd"/>
      <w:r w:rsidR="006A4362" w:rsidRPr="0028337C">
        <w:t>'</w:t>
      </w:r>
      <w:r w:rsidRPr="0028337C">
        <w:t>, '</w:t>
      </w:r>
      <w:proofErr w:type="spellStart"/>
      <w:r w:rsidRPr="0028337C">
        <w:t>lab_security</w:t>
      </w:r>
      <w:proofErr w:type="spellEnd"/>
      <w:r w:rsidRPr="0028337C">
        <w:t>'</w:t>
      </w:r>
      <w:proofErr w:type="gramStart"/>
      <w:r w:rsidRPr="0028337C">
        <w:t>);</w:t>
      </w:r>
      <w:proofErr w:type="gramEnd"/>
    </w:p>
    <w:p w14:paraId="007B8613" w14:textId="77777777" w:rsidR="00D301C8" w:rsidRPr="0028337C" w:rsidRDefault="00D301C8" w:rsidP="00D301C8">
      <w:pPr>
        <w:pStyle w:val="ad"/>
      </w:pPr>
    </w:p>
    <w:p w14:paraId="1DD33AE8" w14:textId="77777777" w:rsidR="00D301C8" w:rsidRPr="0028337C" w:rsidRDefault="00D301C8" w:rsidP="00D301C8">
      <w:pPr>
        <w:pStyle w:val="ad"/>
      </w:pPr>
      <w:r w:rsidRPr="0028337C">
        <w:t>if ($_SERVER['REQUEST_METHOD'] === 'POST') {</w:t>
      </w:r>
    </w:p>
    <w:p w14:paraId="4B878C01" w14:textId="77777777" w:rsidR="00D301C8" w:rsidRDefault="00D301C8" w:rsidP="00D301C8">
      <w:pPr>
        <w:pStyle w:val="ad"/>
      </w:pPr>
      <w:r w:rsidRPr="0028337C">
        <w:t xml:space="preserve">    </w:t>
      </w:r>
      <w:r>
        <w:t>$username = $_POST['username'</w:t>
      </w:r>
      <w:proofErr w:type="gramStart"/>
      <w:r>
        <w:t>];</w:t>
      </w:r>
      <w:proofErr w:type="gramEnd"/>
    </w:p>
    <w:p w14:paraId="2A12F0C6" w14:textId="77777777" w:rsidR="00D301C8" w:rsidRDefault="00D301C8" w:rsidP="00D301C8">
      <w:pPr>
        <w:pStyle w:val="ad"/>
      </w:pPr>
      <w:r>
        <w:lastRenderedPageBreak/>
        <w:t xml:space="preserve">    $comment = $_POST['comment'</w:t>
      </w:r>
      <w:proofErr w:type="gramStart"/>
      <w:r>
        <w:t>];</w:t>
      </w:r>
      <w:proofErr w:type="gramEnd"/>
    </w:p>
    <w:p w14:paraId="33AB9507" w14:textId="77777777" w:rsidR="00D301C8" w:rsidRDefault="00D301C8" w:rsidP="00D301C8">
      <w:pPr>
        <w:pStyle w:val="ad"/>
      </w:pPr>
    </w:p>
    <w:p w14:paraId="5880F0C1" w14:textId="77777777" w:rsidR="00D301C8" w:rsidRPr="0028337C" w:rsidRDefault="00D301C8" w:rsidP="00D301C8">
      <w:pPr>
        <w:pStyle w:val="ad"/>
      </w:pPr>
      <w:r w:rsidRPr="0028337C">
        <w:t xml:space="preserve">    $query = "INSERT INTO comments (username, comment) VALUES ('$username', '$comment')</w:t>
      </w:r>
      <w:proofErr w:type="gramStart"/>
      <w:r w:rsidRPr="0028337C">
        <w:t>";</w:t>
      </w:r>
      <w:proofErr w:type="gramEnd"/>
    </w:p>
    <w:p w14:paraId="65A0F354" w14:textId="77777777" w:rsidR="00D301C8" w:rsidRDefault="00D301C8" w:rsidP="00D301C8">
      <w:pPr>
        <w:pStyle w:val="ad"/>
      </w:pPr>
      <w:r w:rsidRPr="0028337C">
        <w:t xml:space="preserve">    </w:t>
      </w:r>
      <w:r>
        <w:t>$</w:t>
      </w:r>
      <w:proofErr w:type="gramStart"/>
      <w:r>
        <w:t>conn</w:t>
      </w:r>
      <w:proofErr w:type="gramEnd"/>
      <w:r>
        <w:t>-&gt;query($query</w:t>
      </w:r>
      <w:proofErr w:type="gramStart"/>
      <w:r>
        <w:t>);</w:t>
      </w:r>
      <w:proofErr w:type="gramEnd"/>
    </w:p>
    <w:p w14:paraId="6AA3C7D6" w14:textId="77777777" w:rsidR="00D301C8" w:rsidRDefault="00D301C8" w:rsidP="00D301C8">
      <w:pPr>
        <w:pStyle w:val="ad"/>
      </w:pPr>
      <w:r>
        <w:t>}</w:t>
      </w:r>
    </w:p>
    <w:p w14:paraId="28365348" w14:textId="77777777" w:rsidR="00D301C8" w:rsidRDefault="00D301C8" w:rsidP="00D301C8">
      <w:pPr>
        <w:pStyle w:val="ad"/>
      </w:pPr>
    </w:p>
    <w:p w14:paraId="4725B245" w14:textId="77777777" w:rsidR="00D301C8" w:rsidRPr="0028337C" w:rsidRDefault="00D301C8" w:rsidP="00D301C8">
      <w:pPr>
        <w:pStyle w:val="ad"/>
      </w:pPr>
      <w:r w:rsidRPr="0028337C">
        <w:t>$result = $conn-&gt;</w:t>
      </w:r>
      <w:proofErr w:type="gramStart"/>
      <w:r w:rsidRPr="0028337C">
        <w:t>query(</w:t>
      </w:r>
      <w:proofErr w:type="gramEnd"/>
      <w:r w:rsidRPr="0028337C">
        <w:t>"SELECT * FROM comments"</w:t>
      </w:r>
      <w:proofErr w:type="gramStart"/>
      <w:r w:rsidRPr="0028337C">
        <w:t>);</w:t>
      </w:r>
      <w:proofErr w:type="gramEnd"/>
    </w:p>
    <w:p w14:paraId="0C34D4FD" w14:textId="77777777" w:rsidR="00D301C8" w:rsidRDefault="00D301C8" w:rsidP="00D301C8">
      <w:pPr>
        <w:pStyle w:val="ad"/>
      </w:pPr>
      <w:r>
        <w:t>?&gt;</w:t>
      </w:r>
    </w:p>
    <w:p w14:paraId="61DBB22B" w14:textId="77777777" w:rsidR="00D301C8" w:rsidRDefault="00D301C8" w:rsidP="00D301C8">
      <w:pPr>
        <w:pStyle w:val="ad"/>
      </w:pPr>
    </w:p>
    <w:p w14:paraId="444F07AB" w14:textId="77777777" w:rsidR="00D301C8" w:rsidRDefault="00D301C8" w:rsidP="00D301C8">
      <w:pPr>
        <w:pStyle w:val="ad"/>
      </w:pPr>
      <w:r>
        <w:t>&lt;!DOCTYPE html&gt;</w:t>
      </w:r>
    </w:p>
    <w:p w14:paraId="26E6021D" w14:textId="77777777" w:rsidR="00D301C8" w:rsidRDefault="00D301C8" w:rsidP="00D301C8">
      <w:pPr>
        <w:pStyle w:val="ad"/>
      </w:pPr>
      <w:r>
        <w:t>&lt;html&gt;</w:t>
      </w:r>
    </w:p>
    <w:p w14:paraId="60EBE7F4" w14:textId="77777777" w:rsidR="00D301C8" w:rsidRDefault="00D301C8" w:rsidP="00D301C8">
      <w:pPr>
        <w:pStyle w:val="ad"/>
      </w:pPr>
      <w:r>
        <w:t>&lt;head&gt;</w:t>
      </w:r>
    </w:p>
    <w:p w14:paraId="552E582D" w14:textId="77777777" w:rsidR="00D301C8" w:rsidRDefault="00D301C8" w:rsidP="00D301C8">
      <w:pPr>
        <w:pStyle w:val="ad"/>
      </w:pPr>
      <w:r>
        <w:t xml:space="preserve">    &lt;title&gt;Comments&lt;/title&gt;</w:t>
      </w:r>
    </w:p>
    <w:p w14:paraId="6DF99CB2" w14:textId="77777777" w:rsidR="00D301C8" w:rsidRDefault="00D301C8" w:rsidP="00D301C8">
      <w:pPr>
        <w:pStyle w:val="ad"/>
      </w:pPr>
      <w:r>
        <w:t>&lt;/head&gt;</w:t>
      </w:r>
    </w:p>
    <w:p w14:paraId="1BFD5D84" w14:textId="77777777" w:rsidR="00D301C8" w:rsidRDefault="00D301C8" w:rsidP="00D301C8">
      <w:pPr>
        <w:pStyle w:val="ad"/>
      </w:pPr>
      <w:r>
        <w:t>&lt;body&gt;</w:t>
      </w:r>
    </w:p>
    <w:p w14:paraId="61F94660" w14:textId="77777777" w:rsidR="00D301C8" w:rsidRDefault="00D301C8" w:rsidP="00D301C8">
      <w:pPr>
        <w:pStyle w:val="ad"/>
      </w:pPr>
      <w:r>
        <w:t xml:space="preserve">    &lt;h1&gt;Comments&lt;/h1&gt;</w:t>
      </w:r>
    </w:p>
    <w:p w14:paraId="330DBE45" w14:textId="77777777" w:rsidR="00D301C8" w:rsidRPr="0028337C" w:rsidRDefault="00D301C8" w:rsidP="00D301C8">
      <w:pPr>
        <w:pStyle w:val="ad"/>
      </w:pPr>
      <w:r w:rsidRPr="0028337C">
        <w:t xml:space="preserve">    &lt;form method="POST" action="</w:t>
      </w:r>
      <w:proofErr w:type="spellStart"/>
      <w:r w:rsidRPr="0028337C">
        <w:t>comments.php</w:t>
      </w:r>
      <w:proofErr w:type="spellEnd"/>
      <w:r w:rsidRPr="0028337C">
        <w:t>"&gt;</w:t>
      </w:r>
    </w:p>
    <w:p w14:paraId="31493E66" w14:textId="77777777" w:rsidR="00D301C8" w:rsidRPr="0028337C" w:rsidRDefault="00D301C8" w:rsidP="00D301C8">
      <w:pPr>
        <w:pStyle w:val="ad"/>
      </w:pPr>
      <w:r w:rsidRPr="0028337C">
        <w:t xml:space="preserve">        Username: &lt;input type="text" name="username"&gt;&lt;</w:t>
      </w:r>
      <w:proofErr w:type="spellStart"/>
      <w:r w:rsidRPr="0028337C">
        <w:t>br</w:t>
      </w:r>
      <w:proofErr w:type="spellEnd"/>
      <w:r w:rsidRPr="0028337C">
        <w:t>&gt;</w:t>
      </w:r>
    </w:p>
    <w:p w14:paraId="61EBA705" w14:textId="77777777" w:rsidR="00D301C8" w:rsidRPr="0028337C" w:rsidRDefault="00D301C8" w:rsidP="00D301C8">
      <w:pPr>
        <w:pStyle w:val="ad"/>
      </w:pPr>
      <w:r w:rsidRPr="0028337C">
        <w:t xml:space="preserve">        Comment: &lt;</w:t>
      </w:r>
      <w:proofErr w:type="spellStart"/>
      <w:r w:rsidRPr="0028337C">
        <w:t>textarea</w:t>
      </w:r>
      <w:proofErr w:type="spellEnd"/>
      <w:r w:rsidRPr="0028337C">
        <w:t xml:space="preserve"> name="comment"&gt;&lt;/</w:t>
      </w:r>
      <w:proofErr w:type="spellStart"/>
      <w:r w:rsidRPr="0028337C">
        <w:t>textarea</w:t>
      </w:r>
      <w:proofErr w:type="spellEnd"/>
      <w:r w:rsidRPr="0028337C">
        <w:t>&gt;&lt;</w:t>
      </w:r>
      <w:proofErr w:type="spellStart"/>
      <w:r w:rsidRPr="0028337C">
        <w:t>br</w:t>
      </w:r>
      <w:proofErr w:type="spellEnd"/>
      <w:r w:rsidRPr="0028337C">
        <w:t>&gt;</w:t>
      </w:r>
    </w:p>
    <w:p w14:paraId="28734E19" w14:textId="77777777" w:rsidR="00D301C8" w:rsidRPr="0028337C" w:rsidRDefault="00D301C8" w:rsidP="00D301C8">
      <w:pPr>
        <w:pStyle w:val="ad"/>
      </w:pPr>
      <w:r w:rsidRPr="0028337C">
        <w:t xml:space="preserve">        &lt;input type="submit" value="Post Comment"&gt;</w:t>
      </w:r>
    </w:p>
    <w:p w14:paraId="6A87E268" w14:textId="77777777" w:rsidR="00D301C8" w:rsidRDefault="00D301C8" w:rsidP="00D301C8">
      <w:pPr>
        <w:pStyle w:val="ad"/>
      </w:pPr>
      <w:r w:rsidRPr="0028337C">
        <w:t xml:space="preserve">    </w:t>
      </w:r>
      <w:r>
        <w:t>&lt;/form&gt;</w:t>
      </w:r>
    </w:p>
    <w:p w14:paraId="7A059B00" w14:textId="77777777" w:rsidR="00D301C8" w:rsidRDefault="00D301C8" w:rsidP="00D301C8">
      <w:pPr>
        <w:pStyle w:val="ad"/>
      </w:pPr>
    </w:p>
    <w:p w14:paraId="44184C6E" w14:textId="77777777" w:rsidR="00D301C8" w:rsidRDefault="00D301C8" w:rsidP="00D301C8">
      <w:pPr>
        <w:pStyle w:val="ad"/>
      </w:pPr>
      <w:r>
        <w:t xml:space="preserve">    &lt;h2&gt;All Comments&lt;/h2&gt;</w:t>
      </w:r>
    </w:p>
    <w:p w14:paraId="7338F47F" w14:textId="77777777" w:rsidR="00D301C8" w:rsidRDefault="00D301C8" w:rsidP="00D301C8">
      <w:pPr>
        <w:pStyle w:val="ad"/>
      </w:pPr>
      <w:r>
        <w:t xml:space="preserve">    &lt;ul&gt;</w:t>
      </w:r>
    </w:p>
    <w:p w14:paraId="6B08927D" w14:textId="77777777" w:rsidR="00D301C8" w:rsidRPr="0028337C" w:rsidRDefault="00D301C8" w:rsidP="00D301C8">
      <w:pPr>
        <w:pStyle w:val="ad"/>
      </w:pPr>
      <w:r w:rsidRPr="0028337C">
        <w:t xml:space="preserve">        &lt;?</w:t>
      </w:r>
      <w:proofErr w:type="spellStart"/>
      <w:r w:rsidRPr="0028337C">
        <w:t>php</w:t>
      </w:r>
      <w:proofErr w:type="spellEnd"/>
      <w:r w:rsidRPr="0028337C">
        <w:t xml:space="preserve"> while ($row = $result-&gt;</w:t>
      </w:r>
      <w:proofErr w:type="spellStart"/>
      <w:r w:rsidRPr="0028337C">
        <w:t>fetch_</w:t>
      </w:r>
      <w:proofErr w:type="gramStart"/>
      <w:r w:rsidRPr="0028337C">
        <w:t>assoc</w:t>
      </w:r>
      <w:proofErr w:type="spellEnd"/>
      <w:r w:rsidRPr="0028337C">
        <w:t>(</w:t>
      </w:r>
      <w:proofErr w:type="gramEnd"/>
      <w:r w:rsidRPr="0028337C">
        <w:t>))</w:t>
      </w:r>
      <w:proofErr w:type="gramStart"/>
      <w:r w:rsidRPr="0028337C">
        <w:t>: ?</w:t>
      </w:r>
      <w:proofErr w:type="gramEnd"/>
      <w:r w:rsidRPr="0028337C">
        <w:t>&gt;</w:t>
      </w:r>
    </w:p>
    <w:p w14:paraId="42E8A40B" w14:textId="77777777" w:rsidR="00D301C8" w:rsidRPr="0028337C" w:rsidRDefault="00D301C8" w:rsidP="00D301C8">
      <w:pPr>
        <w:pStyle w:val="ad"/>
      </w:pPr>
      <w:r w:rsidRPr="0028337C">
        <w:t xml:space="preserve">            &lt;li&gt;&lt;strong&gt;&lt;?</w:t>
      </w:r>
      <w:proofErr w:type="spellStart"/>
      <w:r w:rsidRPr="0028337C">
        <w:t>php</w:t>
      </w:r>
      <w:proofErr w:type="spellEnd"/>
      <w:r w:rsidRPr="0028337C">
        <w:t xml:space="preserve"> echo $row['username']</w:t>
      </w:r>
      <w:proofErr w:type="gramStart"/>
      <w:r w:rsidRPr="0028337C">
        <w:t>; ?</w:t>
      </w:r>
      <w:proofErr w:type="gramEnd"/>
      <w:r w:rsidRPr="0028337C">
        <w:t>&gt;:&lt;/strong&gt; &lt;?</w:t>
      </w:r>
      <w:proofErr w:type="spellStart"/>
      <w:r w:rsidRPr="0028337C">
        <w:t>php</w:t>
      </w:r>
      <w:proofErr w:type="spellEnd"/>
      <w:r w:rsidRPr="0028337C">
        <w:t xml:space="preserve"> echo $row['comment']</w:t>
      </w:r>
      <w:proofErr w:type="gramStart"/>
      <w:r w:rsidRPr="0028337C">
        <w:t>; ?</w:t>
      </w:r>
      <w:proofErr w:type="gramEnd"/>
      <w:r w:rsidRPr="0028337C">
        <w:t>&gt;&lt;/li&gt;</w:t>
      </w:r>
    </w:p>
    <w:p w14:paraId="71EA23B8" w14:textId="77777777" w:rsidR="00D301C8" w:rsidRDefault="00D301C8" w:rsidP="00D301C8">
      <w:pPr>
        <w:pStyle w:val="ad"/>
      </w:pPr>
      <w:r w:rsidRPr="0028337C">
        <w:t xml:space="preserve">        </w:t>
      </w: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endwhile</w:t>
      </w:r>
      <w:proofErr w:type="spellEnd"/>
      <w:proofErr w:type="gramStart"/>
      <w:r>
        <w:t>; ?</w:t>
      </w:r>
      <w:proofErr w:type="gramEnd"/>
      <w:r>
        <w:t>&gt;</w:t>
      </w:r>
    </w:p>
    <w:p w14:paraId="3E692EFF" w14:textId="77777777" w:rsidR="00D301C8" w:rsidRDefault="00D301C8" w:rsidP="00D301C8">
      <w:pPr>
        <w:pStyle w:val="ad"/>
      </w:pPr>
      <w:r>
        <w:t xml:space="preserve">    &lt;/ul&gt;</w:t>
      </w:r>
    </w:p>
    <w:p w14:paraId="643CCEDE" w14:textId="77777777" w:rsidR="00D301C8" w:rsidRDefault="00D301C8" w:rsidP="00D301C8">
      <w:pPr>
        <w:pStyle w:val="ad"/>
      </w:pPr>
      <w:r>
        <w:t>&lt;/body&gt;</w:t>
      </w:r>
    </w:p>
    <w:p w14:paraId="0BD8F983" w14:textId="77777777" w:rsidR="00D301C8" w:rsidRDefault="00D301C8" w:rsidP="00D301C8">
      <w:pPr>
        <w:pStyle w:val="ad"/>
      </w:pPr>
      <w:r>
        <w:t>&lt;/html&gt;</w:t>
      </w:r>
    </w:p>
    <w:p w14:paraId="1DE8C86B" w14:textId="77777777" w:rsidR="00D301C8" w:rsidRDefault="00D301C8" w:rsidP="00D301C8">
      <w:pPr>
        <w:pStyle w:val="2"/>
        <w:numPr>
          <w:ilvl w:val="1"/>
          <w:numId w:val="1"/>
        </w:numPr>
      </w:pPr>
      <w:r>
        <w:t>Форма смены пароля (</w:t>
      </w:r>
      <w:proofErr w:type="spellStart"/>
      <w:r>
        <w:t>update-email.php</w:t>
      </w:r>
      <w:proofErr w:type="spellEnd"/>
      <w:r>
        <w:t>)</w:t>
      </w:r>
    </w:p>
    <w:p w14:paraId="065D82B2" w14:textId="77777777" w:rsidR="00D301C8" w:rsidRDefault="00D301C8" w:rsidP="00D301C8">
      <w:r>
        <w:t>Этот код демонстрирует уязвимость авторизации, позволяя пользователям изменять чужие учетные данные.</w:t>
      </w:r>
    </w:p>
    <w:p w14:paraId="4C6BA7A0" w14:textId="77777777" w:rsidR="00D301C8" w:rsidRDefault="00D301C8" w:rsidP="00D301C8">
      <w:pPr>
        <w:pStyle w:val="ad"/>
      </w:pPr>
      <w:r>
        <w:t>&lt;?</w:t>
      </w:r>
      <w:proofErr w:type="spellStart"/>
      <w:r>
        <w:t>php</w:t>
      </w:r>
      <w:proofErr w:type="spellEnd"/>
    </w:p>
    <w:p w14:paraId="590A9178" w14:textId="4F4AA179" w:rsidR="00D301C8" w:rsidRPr="0028337C" w:rsidRDefault="00D301C8" w:rsidP="00D301C8">
      <w:pPr>
        <w:pStyle w:val="ad"/>
      </w:pPr>
      <w:r w:rsidRPr="0028337C">
        <w:t>$</w:t>
      </w:r>
      <w:proofErr w:type="gramStart"/>
      <w:r w:rsidRPr="0028337C">
        <w:t>conn</w:t>
      </w:r>
      <w:proofErr w:type="gramEnd"/>
      <w:r w:rsidRPr="0028337C">
        <w:t xml:space="preserve"> = new </w:t>
      </w:r>
      <w:proofErr w:type="spellStart"/>
      <w:proofErr w:type="gramStart"/>
      <w:r w:rsidRPr="0028337C">
        <w:t>mysqli</w:t>
      </w:r>
      <w:proofErr w:type="spellEnd"/>
      <w:r w:rsidRPr="0028337C">
        <w:t>(</w:t>
      </w:r>
      <w:proofErr w:type="gramEnd"/>
      <w:r w:rsidRPr="0028337C">
        <w:t xml:space="preserve">'localhost', </w:t>
      </w:r>
      <w:r w:rsidR="006A4362" w:rsidRPr="0028337C">
        <w:t>'</w:t>
      </w:r>
      <w:proofErr w:type="spellStart"/>
      <w:r w:rsidR="006A4362">
        <w:t>lab_security</w:t>
      </w:r>
      <w:proofErr w:type="spellEnd"/>
      <w:r w:rsidR="006A4362" w:rsidRPr="0028337C">
        <w:t>'</w:t>
      </w:r>
      <w:r w:rsidRPr="0028337C">
        <w:t xml:space="preserve">, </w:t>
      </w:r>
      <w:r w:rsidR="006A4362" w:rsidRPr="0028337C">
        <w:t>'</w:t>
      </w:r>
      <w:proofErr w:type="spellStart"/>
      <w:r w:rsidR="006A4362">
        <w:t>lab_security</w:t>
      </w:r>
      <w:proofErr w:type="spellEnd"/>
      <w:r w:rsidR="006A4362" w:rsidRPr="0028337C">
        <w:t>'</w:t>
      </w:r>
      <w:r w:rsidRPr="0028337C">
        <w:t>, '</w:t>
      </w:r>
      <w:proofErr w:type="spellStart"/>
      <w:r w:rsidRPr="0028337C">
        <w:t>lab_security</w:t>
      </w:r>
      <w:proofErr w:type="spellEnd"/>
      <w:r w:rsidRPr="0028337C">
        <w:t>'</w:t>
      </w:r>
      <w:proofErr w:type="gramStart"/>
      <w:r w:rsidRPr="0028337C">
        <w:t>);</w:t>
      </w:r>
      <w:proofErr w:type="gramEnd"/>
    </w:p>
    <w:p w14:paraId="057B9B76" w14:textId="77777777" w:rsidR="00D301C8" w:rsidRPr="0028337C" w:rsidRDefault="00D301C8" w:rsidP="00D301C8">
      <w:pPr>
        <w:pStyle w:val="ad"/>
      </w:pPr>
    </w:p>
    <w:p w14:paraId="7207C2CC" w14:textId="77777777" w:rsidR="00D301C8" w:rsidRDefault="00D301C8" w:rsidP="00D301C8">
      <w:pPr>
        <w:pStyle w:val="ad"/>
      </w:pPr>
      <w:r>
        <w:t xml:space="preserve">// </w:t>
      </w:r>
      <w:proofErr w:type="spellStart"/>
      <w:r>
        <w:t>Форма</w:t>
      </w:r>
      <w:proofErr w:type="spellEnd"/>
      <w:r>
        <w:t xml:space="preserve"> </w:t>
      </w:r>
      <w:proofErr w:type="spellStart"/>
      <w:r>
        <w:t>обновления</w:t>
      </w:r>
      <w:proofErr w:type="spellEnd"/>
      <w:r>
        <w:t xml:space="preserve"> email</w:t>
      </w:r>
    </w:p>
    <w:p w14:paraId="2EC91082" w14:textId="77777777" w:rsidR="00D301C8" w:rsidRPr="0028337C" w:rsidRDefault="00D301C8" w:rsidP="00D301C8">
      <w:pPr>
        <w:pStyle w:val="ad"/>
      </w:pPr>
      <w:r w:rsidRPr="0028337C">
        <w:t>if ($_SERVER['REQUEST_METHOD'] === 'POST') {</w:t>
      </w:r>
    </w:p>
    <w:p w14:paraId="728B2390" w14:textId="77777777" w:rsidR="00D301C8" w:rsidRDefault="00D301C8" w:rsidP="00D301C8">
      <w:pPr>
        <w:pStyle w:val="ad"/>
      </w:pPr>
      <w:r w:rsidRPr="0028337C">
        <w:t xml:space="preserve">    </w:t>
      </w:r>
      <w:r>
        <w:t>$username = $_POST['username'</w:t>
      </w:r>
      <w:proofErr w:type="gramStart"/>
      <w:r>
        <w:t>];</w:t>
      </w:r>
      <w:proofErr w:type="gramEnd"/>
    </w:p>
    <w:p w14:paraId="5EE0516F" w14:textId="77777777" w:rsidR="00D301C8" w:rsidRPr="0028337C" w:rsidRDefault="00D301C8" w:rsidP="00D301C8">
      <w:pPr>
        <w:pStyle w:val="ad"/>
      </w:pPr>
      <w:r w:rsidRPr="0028337C">
        <w:t xml:space="preserve">    $</w:t>
      </w:r>
      <w:proofErr w:type="spellStart"/>
      <w:r w:rsidRPr="0028337C">
        <w:t>new_email</w:t>
      </w:r>
      <w:proofErr w:type="spellEnd"/>
      <w:r w:rsidRPr="0028337C">
        <w:t xml:space="preserve"> = $_POST['</w:t>
      </w:r>
      <w:proofErr w:type="spellStart"/>
      <w:r w:rsidRPr="0028337C">
        <w:t>new_email</w:t>
      </w:r>
      <w:proofErr w:type="spellEnd"/>
      <w:r w:rsidRPr="0028337C">
        <w:t>'</w:t>
      </w:r>
      <w:proofErr w:type="gramStart"/>
      <w:r w:rsidRPr="0028337C">
        <w:t>];</w:t>
      </w:r>
      <w:proofErr w:type="gramEnd"/>
    </w:p>
    <w:p w14:paraId="5EA0EE8E" w14:textId="77777777" w:rsidR="00D301C8" w:rsidRPr="0028337C" w:rsidRDefault="00D301C8" w:rsidP="00D301C8">
      <w:pPr>
        <w:pStyle w:val="ad"/>
      </w:pPr>
      <w:r w:rsidRPr="0028337C">
        <w:lastRenderedPageBreak/>
        <w:t xml:space="preserve">    $query = "UPDATE users SET email = '$</w:t>
      </w:r>
      <w:proofErr w:type="spellStart"/>
      <w:r w:rsidRPr="0028337C">
        <w:t>new_email</w:t>
      </w:r>
      <w:proofErr w:type="spellEnd"/>
      <w:r w:rsidRPr="0028337C">
        <w:t>' WHERE username = '$username';</w:t>
      </w:r>
      <w:proofErr w:type="gramStart"/>
      <w:r w:rsidRPr="0028337C">
        <w:t>" ;</w:t>
      </w:r>
      <w:proofErr w:type="gramEnd"/>
    </w:p>
    <w:p w14:paraId="5EECB89E" w14:textId="77777777" w:rsidR="00D301C8" w:rsidRDefault="00D301C8" w:rsidP="00D301C8">
      <w:pPr>
        <w:pStyle w:val="ad"/>
      </w:pPr>
      <w:r w:rsidRPr="0028337C">
        <w:t xml:space="preserve">    </w:t>
      </w:r>
      <w:r>
        <w:t>$result = $</w:t>
      </w:r>
      <w:proofErr w:type="gramStart"/>
      <w:r>
        <w:t>conn</w:t>
      </w:r>
      <w:proofErr w:type="gramEnd"/>
      <w:r>
        <w:t>-&gt;query($query</w:t>
      </w:r>
      <w:proofErr w:type="gramStart"/>
      <w:r>
        <w:t>);</w:t>
      </w:r>
      <w:proofErr w:type="gramEnd"/>
    </w:p>
    <w:p w14:paraId="3A7368FB" w14:textId="77777777" w:rsidR="00D301C8" w:rsidRDefault="00D301C8" w:rsidP="00D301C8">
      <w:pPr>
        <w:pStyle w:val="ad"/>
      </w:pPr>
    </w:p>
    <w:p w14:paraId="788F2804" w14:textId="77777777" w:rsidR="00D301C8" w:rsidRDefault="00D301C8" w:rsidP="00D301C8">
      <w:pPr>
        <w:pStyle w:val="ad"/>
      </w:pPr>
      <w:r>
        <w:t xml:space="preserve">    if ($result &gt; </w:t>
      </w:r>
      <w:proofErr w:type="gramStart"/>
      <w:r>
        <w:t>0) {</w:t>
      </w:r>
      <w:proofErr w:type="gramEnd"/>
    </w:p>
    <w:p w14:paraId="26FF228E" w14:textId="77777777" w:rsidR="00D301C8" w:rsidRPr="0028337C" w:rsidRDefault="00D301C8" w:rsidP="00D301C8">
      <w:pPr>
        <w:pStyle w:val="ad"/>
      </w:pPr>
      <w:r w:rsidRPr="0028337C">
        <w:t xml:space="preserve">        echo "Email for user $username updated to $</w:t>
      </w:r>
      <w:proofErr w:type="spellStart"/>
      <w:r w:rsidRPr="0028337C">
        <w:t>new_email</w:t>
      </w:r>
      <w:proofErr w:type="spellEnd"/>
      <w:proofErr w:type="gramStart"/>
      <w:r w:rsidRPr="0028337C">
        <w:t>";</w:t>
      </w:r>
      <w:proofErr w:type="gramEnd"/>
    </w:p>
    <w:p w14:paraId="24DD7A3A" w14:textId="77777777" w:rsidR="00D301C8" w:rsidRDefault="00D301C8" w:rsidP="00D301C8">
      <w:pPr>
        <w:pStyle w:val="ad"/>
      </w:pPr>
      <w:r w:rsidRPr="0028337C">
        <w:t xml:space="preserve">    </w:t>
      </w:r>
      <w:r>
        <w:t>}</w:t>
      </w:r>
    </w:p>
    <w:p w14:paraId="5FA6D856" w14:textId="77777777" w:rsidR="00D301C8" w:rsidRDefault="00D301C8" w:rsidP="00D301C8">
      <w:pPr>
        <w:pStyle w:val="ad"/>
      </w:pPr>
      <w:r>
        <w:t>}</w:t>
      </w:r>
    </w:p>
    <w:p w14:paraId="1EC65035" w14:textId="77777777" w:rsidR="00D301C8" w:rsidRDefault="00D301C8" w:rsidP="00D301C8">
      <w:pPr>
        <w:pStyle w:val="ad"/>
      </w:pPr>
      <w:r>
        <w:t>?&gt;</w:t>
      </w:r>
    </w:p>
    <w:p w14:paraId="38FFC97C" w14:textId="77777777" w:rsidR="00D301C8" w:rsidRDefault="00D301C8" w:rsidP="00D301C8">
      <w:pPr>
        <w:pStyle w:val="ad"/>
      </w:pPr>
    </w:p>
    <w:p w14:paraId="47E177C8" w14:textId="77777777" w:rsidR="00D301C8" w:rsidRDefault="00D301C8" w:rsidP="00D301C8">
      <w:pPr>
        <w:pStyle w:val="ad"/>
      </w:pPr>
      <w:r>
        <w:t>&lt;!DOCTYPE html&gt;</w:t>
      </w:r>
    </w:p>
    <w:p w14:paraId="2FBD166A" w14:textId="77777777" w:rsidR="00D301C8" w:rsidRDefault="00D301C8" w:rsidP="00D301C8">
      <w:pPr>
        <w:pStyle w:val="ad"/>
      </w:pPr>
      <w:r>
        <w:t>&lt;html&gt;</w:t>
      </w:r>
    </w:p>
    <w:p w14:paraId="0411A36C" w14:textId="77777777" w:rsidR="00D301C8" w:rsidRDefault="00D301C8" w:rsidP="00D301C8">
      <w:pPr>
        <w:pStyle w:val="ad"/>
      </w:pPr>
      <w:r>
        <w:t>&lt;head&gt;</w:t>
      </w:r>
    </w:p>
    <w:p w14:paraId="33B72194" w14:textId="77777777" w:rsidR="00D301C8" w:rsidRDefault="00D301C8" w:rsidP="00D301C8">
      <w:pPr>
        <w:pStyle w:val="ad"/>
      </w:pPr>
      <w:r>
        <w:t xml:space="preserve">    &lt;meta charset="UTF-8"&gt;</w:t>
      </w:r>
    </w:p>
    <w:p w14:paraId="138FFF36" w14:textId="77777777" w:rsidR="00D301C8" w:rsidRPr="0028337C" w:rsidRDefault="00D301C8" w:rsidP="00D301C8">
      <w:pPr>
        <w:pStyle w:val="ad"/>
      </w:pPr>
      <w:r w:rsidRPr="0028337C">
        <w:t xml:space="preserve">    &lt;meta name="viewport" content="width=device-width, initial-scale=1.0"&gt;</w:t>
      </w:r>
    </w:p>
    <w:p w14:paraId="163E894B" w14:textId="77777777" w:rsidR="00D301C8" w:rsidRDefault="00D301C8" w:rsidP="00D301C8">
      <w:pPr>
        <w:pStyle w:val="ad"/>
      </w:pPr>
      <w:r w:rsidRPr="0028337C">
        <w:t xml:space="preserve">    </w:t>
      </w:r>
      <w:r>
        <w:t>&lt;title&gt;Update Email&lt;/title&gt;</w:t>
      </w:r>
    </w:p>
    <w:p w14:paraId="7825D171" w14:textId="77777777" w:rsidR="00D301C8" w:rsidRDefault="00D301C8" w:rsidP="00D301C8">
      <w:pPr>
        <w:pStyle w:val="ad"/>
      </w:pPr>
      <w:r>
        <w:t>&lt;/head&gt;</w:t>
      </w:r>
    </w:p>
    <w:p w14:paraId="5DE0DC07" w14:textId="77777777" w:rsidR="00D301C8" w:rsidRDefault="00D301C8" w:rsidP="00D301C8">
      <w:pPr>
        <w:pStyle w:val="ad"/>
      </w:pPr>
      <w:r>
        <w:t>&lt;body&gt;</w:t>
      </w:r>
    </w:p>
    <w:p w14:paraId="1665DBAD" w14:textId="77777777" w:rsidR="00D301C8" w:rsidRPr="0028337C" w:rsidRDefault="00D301C8" w:rsidP="00D301C8">
      <w:pPr>
        <w:pStyle w:val="ad"/>
      </w:pPr>
      <w:r w:rsidRPr="0028337C">
        <w:t xml:space="preserve">    &lt;form action="update-</w:t>
      </w:r>
      <w:proofErr w:type="spellStart"/>
      <w:r w:rsidRPr="0028337C">
        <w:t>email.php</w:t>
      </w:r>
      <w:proofErr w:type="spellEnd"/>
      <w:r w:rsidRPr="0028337C">
        <w:t>" method="post"&gt;</w:t>
      </w:r>
    </w:p>
    <w:p w14:paraId="5CA93B3C" w14:textId="77777777" w:rsidR="00D301C8" w:rsidRPr="0028337C" w:rsidRDefault="00D301C8" w:rsidP="00D301C8">
      <w:pPr>
        <w:pStyle w:val="ad"/>
      </w:pPr>
      <w:r w:rsidRPr="0028337C">
        <w:t xml:space="preserve">        &lt;label for="username"&gt;</w:t>
      </w:r>
      <w:proofErr w:type="gramStart"/>
      <w:r w:rsidRPr="0028337C">
        <w:t>User Name</w:t>
      </w:r>
      <w:proofErr w:type="gramEnd"/>
      <w:r w:rsidRPr="0028337C">
        <w:t>:&lt;/label&gt;</w:t>
      </w:r>
    </w:p>
    <w:p w14:paraId="63526042" w14:textId="77777777" w:rsidR="00D301C8" w:rsidRPr="0028337C" w:rsidRDefault="00D301C8" w:rsidP="00D301C8">
      <w:pPr>
        <w:pStyle w:val="ad"/>
      </w:pPr>
      <w:r w:rsidRPr="0028337C">
        <w:t xml:space="preserve">        &lt;input type="text" id="username" name="username" required&gt;</w:t>
      </w:r>
    </w:p>
    <w:p w14:paraId="6A43C0A8" w14:textId="77777777" w:rsidR="00D301C8" w:rsidRPr="0028337C" w:rsidRDefault="00D301C8" w:rsidP="00D301C8">
      <w:pPr>
        <w:pStyle w:val="ad"/>
      </w:pPr>
      <w:r w:rsidRPr="0028337C">
        <w:t xml:space="preserve">        &lt;label for="</w:t>
      </w:r>
      <w:proofErr w:type="spellStart"/>
      <w:r w:rsidRPr="0028337C">
        <w:t>new_email</w:t>
      </w:r>
      <w:proofErr w:type="spellEnd"/>
      <w:r w:rsidRPr="0028337C">
        <w:t>"&gt;New Email:&lt;/label&gt;</w:t>
      </w:r>
    </w:p>
    <w:p w14:paraId="4442D076" w14:textId="77777777" w:rsidR="00D301C8" w:rsidRPr="0028337C" w:rsidRDefault="00D301C8" w:rsidP="00D301C8">
      <w:pPr>
        <w:pStyle w:val="ad"/>
      </w:pPr>
      <w:r w:rsidRPr="0028337C">
        <w:t xml:space="preserve">        &lt;input type="email" id="</w:t>
      </w:r>
      <w:proofErr w:type="spellStart"/>
      <w:r w:rsidRPr="0028337C">
        <w:t>new_email</w:t>
      </w:r>
      <w:proofErr w:type="spellEnd"/>
      <w:r w:rsidRPr="0028337C">
        <w:t>" name="</w:t>
      </w:r>
      <w:proofErr w:type="spellStart"/>
      <w:r w:rsidRPr="0028337C">
        <w:t>new_</w:t>
      </w:r>
      <w:proofErr w:type="gramStart"/>
      <w:r w:rsidRPr="0028337C">
        <w:t>email</w:t>
      </w:r>
      <w:proofErr w:type="spellEnd"/>
      <w:proofErr w:type="gramEnd"/>
      <w:r w:rsidRPr="0028337C">
        <w:t>" required&gt;</w:t>
      </w:r>
    </w:p>
    <w:p w14:paraId="52441A21" w14:textId="77777777" w:rsidR="00D301C8" w:rsidRPr="0028337C" w:rsidRDefault="00D301C8" w:rsidP="00D301C8">
      <w:pPr>
        <w:pStyle w:val="ad"/>
      </w:pPr>
      <w:r w:rsidRPr="0028337C">
        <w:t xml:space="preserve">        &lt;input type="submit" value="Update Email"&gt;</w:t>
      </w:r>
    </w:p>
    <w:p w14:paraId="19AB46F9" w14:textId="77777777" w:rsidR="00D301C8" w:rsidRPr="00F965A3" w:rsidRDefault="00D301C8" w:rsidP="00D301C8">
      <w:pPr>
        <w:pStyle w:val="ad"/>
        <w:rPr>
          <w:lang w:val="ru-RU"/>
        </w:rPr>
      </w:pPr>
      <w:r w:rsidRPr="0028337C">
        <w:t xml:space="preserve">    </w:t>
      </w:r>
      <w:r w:rsidRPr="00F965A3">
        <w:rPr>
          <w:lang w:val="ru-RU"/>
        </w:rPr>
        <w:t>&lt;/</w:t>
      </w:r>
      <w:r>
        <w:t>form</w:t>
      </w:r>
      <w:r w:rsidRPr="00F965A3">
        <w:rPr>
          <w:lang w:val="ru-RU"/>
        </w:rPr>
        <w:t>&gt;</w:t>
      </w:r>
    </w:p>
    <w:p w14:paraId="5ACE6FE9" w14:textId="77777777" w:rsidR="00D301C8" w:rsidRPr="00F965A3" w:rsidRDefault="00D301C8" w:rsidP="00D301C8">
      <w:pPr>
        <w:pStyle w:val="ad"/>
        <w:rPr>
          <w:lang w:val="ru-RU"/>
        </w:rPr>
      </w:pPr>
      <w:r w:rsidRPr="00F965A3">
        <w:rPr>
          <w:lang w:val="ru-RU"/>
        </w:rPr>
        <w:t>&lt;/</w:t>
      </w:r>
      <w:r>
        <w:t>body</w:t>
      </w:r>
      <w:r w:rsidRPr="00F965A3">
        <w:rPr>
          <w:lang w:val="ru-RU"/>
        </w:rPr>
        <w:t>&gt;</w:t>
      </w:r>
    </w:p>
    <w:p w14:paraId="3CA812FD" w14:textId="77777777" w:rsidR="00D301C8" w:rsidRDefault="00D301C8" w:rsidP="00D301C8">
      <w:pPr>
        <w:pStyle w:val="ad"/>
        <w:rPr>
          <w:lang w:val="ru-RU"/>
        </w:rPr>
      </w:pPr>
      <w:r w:rsidRPr="00F965A3">
        <w:rPr>
          <w:lang w:val="ru-RU"/>
        </w:rPr>
        <w:t>&lt;/</w:t>
      </w:r>
      <w:r>
        <w:t>html</w:t>
      </w:r>
      <w:r w:rsidRPr="00F965A3">
        <w:rPr>
          <w:lang w:val="ru-RU"/>
        </w:rPr>
        <w:t>&gt;</w:t>
      </w:r>
    </w:p>
    <w:p w14:paraId="16ED497B" w14:textId="77777777" w:rsidR="00D301C8" w:rsidRDefault="00D301C8" w:rsidP="00D301C8"/>
    <w:p w14:paraId="501CE6EF" w14:textId="77777777" w:rsidR="00EE187F" w:rsidRDefault="00EE187F"/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55311"/>
    <w:rsid w:val="00063794"/>
    <w:rsid w:val="00070FAF"/>
    <w:rsid w:val="0018259A"/>
    <w:rsid w:val="001974B9"/>
    <w:rsid w:val="001E32F3"/>
    <w:rsid w:val="00261B0A"/>
    <w:rsid w:val="002637A9"/>
    <w:rsid w:val="00271E47"/>
    <w:rsid w:val="0039238A"/>
    <w:rsid w:val="003E2CFB"/>
    <w:rsid w:val="00405DEC"/>
    <w:rsid w:val="004A368A"/>
    <w:rsid w:val="00693BA2"/>
    <w:rsid w:val="006A4362"/>
    <w:rsid w:val="006E2B52"/>
    <w:rsid w:val="00814C20"/>
    <w:rsid w:val="008823E4"/>
    <w:rsid w:val="00925158"/>
    <w:rsid w:val="00A7632F"/>
    <w:rsid w:val="00CF0E87"/>
    <w:rsid w:val="00D301C8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01C8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48</TotalTime>
  <Pages>5</Pages>
  <Words>653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2025-09-10T17:18:00Z</dcterms:created>
  <dcterms:modified xsi:type="dcterms:W3CDTF">2025-09-10T18:06:00Z</dcterms:modified>
</cp:coreProperties>
</file>