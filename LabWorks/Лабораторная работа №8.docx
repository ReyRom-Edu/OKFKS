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30AE2" w14:textId="77777777" w:rsidR="00A06522" w:rsidRPr="00650794" w:rsidRDefault="00A06522" w:rsidP="00A06522">
      <w:pPr>
        <w:pStyle w:val="10"/>
      </w:pPr>
      <w:bookmarkStart w:id="0" w:name="_Toc196233419"/>
      <w:r w:rsidRPr="00650794">
        <w:t>Лабораторная работа №8</w:t>
      </w:r>
      <w:r w:rsidRPr="00650794">
        <w:br/>
        <w:t>Защита программного обеспечения на уровне кода</w:t>
      </w:r>
      <w:bookmarkEnd w:id="0"/>
    </w:p>
    <w:p w14:paraId="28D560C3" w14:textId="77777777" w:rsidR="00A06522" w:rsidRPr="00650794" w:rsidRDefault="00A06522" w:rsidP="00A06522">
      <w:pPr>
        <w:pStyle w:val="1"/>
        <w:numPr>
          <w:ilvl w:val="0"/>
          <w:numId w:val="7"/>
        </w:numPr>
      </w:pPr>
      <w:r w:rsidRPr="00650794">
        <w:t>Цель работы</w:t>
      </w:r>
    </w:p>
    <w:p w14:paraId="1CEDD875" w14:textId="77777777" w:rsidR="00A06522" w:rsidRPr="00650794" w:rsidRDefault="00A06522" w:rsidP="00A06522">
      <w:pPr>
        <w:pStyle w:val="2"/>
        <w:numPr>
          <w:ilvl w:val="1"/>
          <w:numId w:val="1"/>
        </w:numPr>
      </w:pPr>
      <w:r w:rsidRPr="00650794">
        <w:t>Познакомиться с методами защиты исходного кода от декомпиляции и анализа.</w:t>
      </w:r>
    </w:p>
    <w:p w14:paraId="6B95BC25" w14:textId="77777777" w:rsidR="00A06522" w:rsidRPr="00650794" w:rsidRDefault="00A06522" w:rsidP="00A06522">
      <w:pPr>
        <w:pStyle w:val="1"/>
        <w:numPr>
          <w:ilvl w:val="0"/>
          <w:numId w:val="1"/>
        </w:numPr>
      </w:pPr>
      <w:r w:rsidRPr="00650794">
        <w:t>Литература</w:t>
      </w:r>
    </w:p>
    <w:p w14:paraId="6A5FC7C2" w14:textId="77777777" w:rsidR="00A06522" w:rsidRPr="00650794" w:rsidRDefault="00A06522" w:rsidP="00A06522">
      <w:pPr>
        <w:pStyle w:val="2"/>
        <w:numPr>
          <w:ilvl w:val="1"/>
          <w:numId w:val="1"/>
        </w:numPr>
      </w:pPr>
      <w:r w:rsidRPr="00650794">
        <w:t xml:space="preserve">Зверева В. П., Сопровождение и обслуживание программного обеспечения компьютерных </w:t>
      </w:r>
      <w:proofErr w:type="gramStart"/>
      <w:r w:rsidRPr="00650794">
        <w:t>систем :</w:t>
      </w:r>
      <w:proofErr w:type="gramEnd"/>
      <w:r w:rsidRPr="00650794">
        <w:t xml:space="preserve"> учебник для студ. учреждений сред. проф. Образования / В. П. Зверева, А. В. Назаров. – </w:t>
      </w:r>
      <w:proofErr w:type="gramStart"/>
      <w:r w:rsidRPr="00650794">
        <w:t>М. :</w:t>
      </w:r>
      <w:proofErr w:type="gramEnd"/>
      <w:r w:rsidRPr="00650794">
        <w:t xml:space="preserve"> Издательский центр «Академия», 2018. – 256 с.</w:t>
      </w:r>
    </w:p>
    <w:p w14:paraId="777F421A" w14:textId="77777777" w:rsidR="00A06522" w:rsidRPr="00650794" w:rsidRDefault="00A06522" w:rsidP="00A06522">
      <w:pPr>
        <w:pStyle w:val="1"/>
        <w:numPr>
          <w:ilvl w:val="0"/>
          <w:numId w:val="1"/>
        </w:numPr>
      </w:pPr>
      <w:r w:rsidRPr="00650794">
        <w:t>Подготовка к работе</w:t>
      </w:r>
    </w:p>
    <w:p w14:paraId="6817DD79" w14:textId="77777777" w:rsidR="00A06522" w:rsidRPr="00650794" w:rsidRDefault="00A06522" w:rsidP="00A06522">
      <w:pPr>
        <w:pStyle w:val="2"/>
        <w:numPr>
          <w:ilvl w:val="1"/>
          <w:numId w:val="1"/>
        </w:numPr>
      </w:pPr>
      <w:r w:rsidRPr="00650794">
        <w:t>Повторить теоретический материал (см. п.2).</w:t>
      </w:r>
    </w:p>
    <w:p w14:paraId="769858E0" w14:textId="77777777" w:rsidR="00A06522" w:rsidRPr="00650794" w:rsidRDefault="00A06522" w:rsidP="00A06522">
      <w:pPr>
        <w:pStyle w:val="2"/>
        <w:numPr>
          <w:ilvl w:val="1"/>
          <w:numId w:val="1"/>
        </w:numPr>
      </w:pPr>
      <w:r w:rsidRPr="00650794">
        <w:t>Изучить описание лабораторной работы.</w:t>
      </w:r>
    </w:p>
    <w:p w14:paraId="4D96751F" w14:textId="77777777" w:rsidR="00A06522" w:rsidRPr="00650794" w:rsidRDefault="00A06522" w:rsidP="00A06522">
      <w:pPr>
        <w:pStyle w:val="1"/>
        <w:numPr>
          <w:ilvl w:val="0"/>
          <w:numId w:val="1"/>
        </w:numPr>
      </w:pPr>
      <w:r w:rsidRPr="00650794">
        <w:t>Основное оборудование</w:t>
      </w:r>
    </w:p>
    <w:p w14:paraId="201807E5" w14:textId="77777777" w:rsidR="00A06522" w:rsidRPr="00650794" w:rsidRDefault="00A06522" w:rsidP="00A06522">
      <w:pPr>
        <w:pStyle w:val="2"/>
        <w:numPr>
          <w:ilvl w:val="1"/>
          <w:numId w:val="1"/>
        </w:numPr>
      </w:pPr>
      <w:r w:rsidRPr="00650794">
        <w:t>Персональный компьютер.</w:t>
      </w:r>
    </w:p>
    <w:p w14:paraId="54F3A9AB" w14:textId="77777777" w:rsidR="00A06522" w:rsidRPr="00650794" w:rsidRDefault="00A06522" w:rsidP="00A06522">
      <w:pPr>
        <w:pStyle w:val="1"/>
        <w:numPr>
          <w:ilvl w:val="0"/>
          <w:numId w:val="1"/>
        </w:numPr>
      </w:pPr>
      <w:r w:rsidRPr="00650794">
        <w:t>Задание</w:t>
      </w:r>
    </w:p>
    <w:p w14:paraId="22C0D7EB" w14:textId="77777777" w:rsidR="00A06522" w:rsidRPr="00861656" w:rsidRDefault="00A06522" w:rsidP="00A06522">
      <w:pPr>
        <w:pStyle w:val="2"/>
        <w:numPr>
          <w:ilvl w:val="1"/>
          <w:numId w:val="1"/>
        </w:numPr>
      </w:pPr>
      <w:r>
        <w:t>Декомпиляция приложения</w:t>
      </w:r>
    </w:p>
    <w:p w14:paraId="5B282132" w14:textId="77777777" w:rsidR="00A06522" w:rsidRPr="00650794" w:rsidRDefault="00A06522" w:rsidP="00A06522">
      <w:pPr>
        <w:pStyle w:val="2"/>
        <w:numPr>
          <w:ilvl w:val="2"/>
          <w:numId w:val="1"/>
        </w:numPr>
      </w:pPr>
      <w:r w:rsidRPr="00650794">
        <w:t xml:space="preserve">Разработать консольное приложение для авторизации пользователя в системе с использованием </w:t>
      </w:r>
      <w:proofErr w:type="gramStart"/>
      <w:r w:rsidRPr="00650794">
        <w:t>пароля</w:t>
      </w:r>
      <w:proofErr w:type="gramEnd"/>
      <w:r w:rsidRPr="00650794">
        <w:t xml:space="preserve"> хранимого в коде.</w:t>
      </w:r>
    </w:p>
    <w:p w14:paraId="2D8E584D" w14:textId="77777777" w:rsidR="00A06522" w:rsidRPr="00650794" w:rsidRDefault="00A06522" w:rsidP="00A06522">
      <w:pPr>
        <w:pStyle w:val="2"/>
        <w:numPr>
          <w:ilvl w:val="2"/>
          <w:numId w:val="1"/>
        </w:numPr>
      </w:pPr>
      <w:r w:rsidRPr="00650794">
        <w:t>Выполнить сборку приложения</w:t>
      </w:r>
    </w:p>
    <w:p w14:paraId="48DE5358" w14:textId="77777777" w:rsidR="00A06522" w:rsidRPr="00650794" w:rsidRDefault="00A06522" w:rsidP="00A06522">
      <w:pPr>
        <w:pStyle w:val="2"/>
        <w:numPr>
          <w:ilvl w:val="2"/>
          <w:numId w:val="1"/>
        </w:numPr>
      </w:pPr>
      <w:r w:rsidRPr="00650794">
        <w:t xml:space="preserve">Открыть Расширения -&gt; Управление расширениями и при помощи диспетчера расширений установите </w:t>
      </w:r>
      <w:proofErr w:type="spellStart"/>
      <w:r w:rsidRPr="00650794">
        <w:rPr>
          <w:lang w:val="en-US"/>
        </w:rPr>
        <w:t>ILSpy</w:t>
      </w:r>
      <w:proofErr w:type="spellEnd"/>
      <w:r w:rsidRPr="00650794">
        <w:t>.</w:t>
      </w:r>
    </w:p>
    <w:p w14:paraId="14303ADA" w14:textId="77777777" w:rsidR="00A06522" w:rsidRPr="00650794" w:rsidRDefault="00A06522" w:rsidP="00A06522">
      <w:pPr>
        <w:pStyle w:val="2"/>
        <w:numPr>
          <w:ilvl w:val="2"/>
          <w:numId w:val="1"/>
        </w:numPr>
      </w:pPr>
      <w:r w:rsidRPr="00650794">
        <w:t xml:space="preserve">С помощью </w:t>
      </w:r>
      <w:proofErr w:type="spellStart"/>
      <w:r w:rsidRPr="00650794">
        <w:rPr>
          <w:lang w:val="en-US"/>
        </w:rPr>
        <w:t>ILSpy</w:t>
      </w:r>
      <w:proofErr w:type="spellEnd"/>
      <w:r>
        <w:t xml:space="preserve"> выберите и</w:t>
      </w:r>
      <w:r w:rsidRPr="00650794">
        <w:t xml:space="preserve"> </w:t>
      </w:r>
      <w:proofErr w:type="spellStart"/>
      <w:r w:rsidRPr="00650794">
        <w:t>декомпилируйте</w:t>
      </w:r>
      <w:proofErr w:type="spellEnd"/>
      <w:r w:rsidRPr="00650794">
        <w:t xml:space="preserve"> </w:t>
      </w:r>
      <w:r w:rsidRPr="00650794">
        <w:rPr>
          <w:lang w:val="en-US"/>
        </w:rPr>
        <w:t>DLL</w:t>
      </w:r>
      <w:r w:rsidRPr="00650794">
        <w:t xml:space="preserve"> файл разработанного приложения и изучите его внутреннее устройство, найдите строку, в которой вы сохранили пароль приложения.</w:t>
      </w:r>
    </w:p>
    <w:p w14:paraId="194E758B" w14:textId="77777777" w:rsidR="00A06522" w:rsidRPr="00861656" w:rsidRDefault="00A06522" w:rsidP="00A06522">
      <w:pPr>
        <w:pStyle w:val="2"/>
        <w:numPr>
          <w:ilvl w:val="1"/>
          <w:numId w:val="1"/>
        </w:numPr>
      </w:pPr>
      <w:r>
        <w:t xml:space="preserve">Использование </w:t>
      </w:r>
      <w:proofErr w:type="spellStart"/>
      <w:r w:rsidRPr="00650794">
        <w:rPr>
          <w:lang w:val="en-US"/>
        </w:rPr>
        <w:t>Obfuscar</w:t>
      </w:r>
      <w:proofErr w:type="spellEnd"/>
    </w:p>
    <w:p w14:paraId="72001FBF" w14:textId="77777777" w:rsidR="00A06522" w:rsidRPr="0031557E" w:rsidRDefault="00A06522" w:rsidP="00A06522">
      <w:pPr>
        <w:pStyle w:val="2"/>
        <w:numPr>
          <w:ilvl w:val="2"/>
          <w:numId w:val="1"/>
        </w:numPr>
      </w:pPr>
      <w:r w:rsidRPr="00650794">
        <w:t xml:space="preserve">Используя </w:t>
      </w:r>
      <w:proofErr w:type="gramStart"/>
      <w:r w:rsidRPr="00650794">
        <w:t>консоль</w:t>
      </w:r>
      <w:proofErr w:type="gramEnd"/>
      <w:r w:rsidRPr="00650794">
        <w:t xml:space="preserve"> установите </w:t>
      </w:r>
      <w:r>
        <w:t>инструмент</w:t>
      </w:r>
      <w:r w:rsidRPr="00650794">
        <w:t xml:space="preserve"> </w:t>
      </w:r>
      <w:proofErr w:type="spellStart"/>
      <w:r w:rsidRPr="00650794">
        <w:rPr>
          <w:lang w:val="en-US"/>
        </w:rPr>
        <w:t>Obfuscar</w:t>
      </w:r>
      <w:proofErr w:type="spellEnd"/>
    </w:p>
    <w:p w14:paraId="09CEE2D1" w14:textId="77777777" w:rsidR="00A06522" w:rsidRPr="008E1614" w:rsidRDefault="00A06522" w:rsidP="00A06522">
      <w:pPr>
        <w:pStyle w:val="ad"/>
      </w:pPr>
      <w:r w:rsidRPr="008E1614">
        <w:t>dotnet tool install --global </w:t>
      </w:r>
      <w:proofErr w:type="spellStart"/>
      <w:r w:rsidRPr="008E1614">
        <w:t>Obfuscar.GlobalTool</w:t>
      </w:r>
      <w:proofErr w:type="spellEnd"/>
    </w:p>
    <w:p w14:paraId="60E02C4A" w14:textId="77777777" w:rsidR="00A06522" w:rsidRPr="00650794" w:rsidRDefault="00A06522" w:rsidP="00A06522">
      <w:pPr>
        <w:pStyle w:val="2"/>
        <w:numPr>
          <w:ilvl w:val="2"/>
          <w:numId w:val="1"/>
        </w:numPr>
      </w:pPr>
      <w:r w:rsidRPr="00650794">
        <w:t xml:space="preserve">Создайте в корне решения конфигурационный файл </w:t>
      </w:r>
      <w:proofErr w:type="spellStart"/>
      <w:r w:rsidRPr="00650794">
        <w:rPr>
          <w:lang w:val="en-US"/>
        </w:rPr>
        <w:t>obfuscar</w:t>
      </w:r>
      <w:proofErr w:type="spellEnd"/>
      <w:r w:rsidRPr="00650794">
        <w:t>.</w:t>
      </w:r>
      <w:r w:rsidRPr="00650794">
        <w:rPr>
          <w:lang w:val="en-US"/>
        </w:rPr>
        <w:t>xml</w:t>
      </w:r>
      <w:r w:rsidRPr="00650794">
        <w:t xml:space="preserve"> со следующим содержимым (при необходимости скорректируйте пути файлов):</w:t>
      </w:r>
    </w:p>
    <w:p w14:paraId="130FEDD9" w14:textId="77777777" w:rsidR="00A06522" w:rsidRPr="00601FEA" w:rsidRDefault="00A06522" w:rsidP="00A06522">
      <w:pPr>
        <w:pStyle w:val="ad"/>
      </w:pPr>
      <w:r w:rsidRPr="00601FEA">
        <w:t>&lt;?xml version="1.0" encoding="utf-8"?&gt;</w:t>
      </w:r>
    </w:p>
    <w:p w14:paraId="652464F0" w14:textId="77777777" w:rsidR="00A06522" w:rsidRPr="00601FEA" w:rsidRDefault="00A06522" w:rsidP="00A06522">
      <w:pPr>
        <w:pStyle w:val="ad"/>
      </w:pPr>
      <w:r w:rsidRPr="00601FEA">
        <w:t>&lt;Obfuscator&gt;</w:t>
      </w:r>
    </w:p>
    <w:p w14:paraId="4041337D" w14:textId="77777777" w:rsidR="00A06522" w:rsidRPr="00601FEA" w:rsidRDefault="00A06522" w:rsidP="00A06522">
      <w:pPr>
        <w:pStyle w:val="ad"/>
      </w:pPr>
      <w:r w:rsidRPr="00601FEA">
        <w:tab/>
        <w:t>&lt;Var name="</w:t>
      </w:r>
      <w:proofErr w:type="spellStart"/>
      <w:r w:rsidRPr="00601FEA">
        <w:t>InPath</w:t>
      </w:r>
      <w:proofErr w:type="spellEnd"/>
      <w:r w:rsidRPr="00601FEA">
        <w:t>" value="bin\Release\net8.0" /&gt;</w:t>
      </w:r>
    </w:p>
    <w:p w14:paraId="20611642" w14:textId="77777777" w:rsidR="00A06522" w:rsidRPr="0030505C" w:rsidRDefault="00A06522" w:rsidP="00A06522">
      <w:pPr>
        <w:pStyle w:val="ad"/>
      </w:pPr>
      <w:r w:rsidRPr="00601FEA">
        <w:tab/>
        <w:t>&lt;Var name="</w:t>
      </w:r>
      <w:proofErr w:type="spellStart"/>
      <w:r w:rsidRPr="00601FEA">
        <w:t>OutPath</w:t>
      </w:r>
      <w:proofErr w:type="spellEnd"/>
      <w:r w:rsidRPr="00601FEA">
        <w:t>" value="bin\Release-Obfuscated" /&gt;</w:t>
      </w:r>
    </w:p>
    <w:p w14:paraId="479F9F45" w14:textId="77777777" w:rsidR="00A06522" w:rsidRPr="0030505C" w:rsidRDefault="00A06522" w:rsidP="00A06522">
      <w:pPr>
        <w:pStyle w:val="ad"/>
      </w:pPr>
      <w:r w:rsidRPr="00A06522">
        <w:tab/>
      </w:r>
      <w:r w:rsidRPr="0030505C">
        <w:t>&lt;Var name="</w:t>
      </w:r>
      <w:proofErr w:type="spellStart"/>
      <w:r w:rsidRPr="0030505C">
        <w:t>KeepPublicApi</w:t>
      </w:r>
      <w:proofErr w:type="spellEnd"/>
      <w:r w:rsidRPr="0030505C">
        <w:t>" value="</w:t>
      </w:r>
      <w:r>
        <w:t>false</w:t>
      </w:r>
      <w:r w:rsidRPr="0030505C">
        <w:t>"/&gt;</w:t>
      </w:r>
    </w:p>
    <w:p w14:paraId="51ADE3DF" w14:textId="77777777" w:rsidR="00A06522" w:rsidRPr="00601FEA" w:rsidRDefault="00A06522" w:rsidP="00A06522">
      <w:pPr>
        <w:pStyle w:val="ad"/>
      </w:pPr>
      <w:r w:rsidRPr="00601FEA">
        <w:tab/>
        <w:t>&lt;Module file="$(</w:t>
      </w:r>
      <w:proofErr w:type="spellStart"/>
      <w:r w:rsidRPr="00601FEA">
        <w:t>InPath</w:t>
      </w:r>
      <w:proofErr w:type="spellEnd"/>
      <w:r w:rsidRPr="00601FEA">
        <w:t>)\</w:t>
      </w:r>
      <w:r>
        <w:t>ProjectName</w:t>
      </w:r>
      <w:r w:rsidRPr="00601FEA">
        <w:t>.dll"/&gt;</w:t>
      </w:r>
    </w:p>
    <w:p w14:paraId="170BB8A2" w14:textId="77777777" w:rsidR="00A06522" w:rsidRPr="00601FEA" w:rsidRDefault="00A06522" w:rsidP="00A06522">
      <w:pPr>
        <w:pStyle w:val="ad"/>
        <w:rPr>
          <w:rFonts w:ascii="Times New Roman" w:hAnsi="Times New Roman"/>
        </w:rPr>
      </w:pPr>
      <w:r w:rsidRPr="00601FEA">
        <w:t>&lt;/Obfuscator&gt;</w:t>
      </w:r>
    </w:p>
    <w:p w14:paraId="37B6D16E" w14:textId="77777777" w:rsidR="00A06522" w:rsidRPr="00650794" w:rsidRDefault="00A06522" w:rsidP="00A06522">
      <w:pPr>
        <w:pStyle w:val="2"/>
        <w:numPr>
          <w:ilvl w:val="2"/>
          <w:numId w:val="1"/>
        </w:numPr>
        <w:rPr>
          <w:lang w:val="en-US"/>
        </w:rPr>
      </w:pPr>
      <w:proofErr w:type="spellStart"/>
      <w:r w:rsidRPr="00650794">
        <w:rPr>
          <w:lang w:val="en-US"/>
        </w:rPr>
        <w:t>Выполнить</w:t>
      </w:r>
      <w:proofErr w:type="spellEnd"/>
      <w:r w:rsidRPr="00650794">
        <w:rPr>
          <w:lang w:val="en-US"/>
        </w:rPr>
        <w:t xml:space="preserve"> </w:t>
      </w:r>
      <w:proofErr w:type="spellStart"/>
      <w:r w:rsidRPr="00650794">
        <w:rPr>
          <w:lang w:val="en-US"/>
        </w:rPr>
        <w:t>команду</w:t>
      </w:r>
      <w:proofErr w:type="spellEnd"/>
      <w:r w:rsidRPr="00650794">
        <w:rPr>
          <w:lang w:val="en-US"/>
        </w:rPr>
        <w:t>:</w:t>
      </w:r>
    </w:p>
    <w:p w14:paraId="7B8D33BC" w14:textId="77777777" w:rsidR="00A06522" w:rsidRPr="00650794" w:rsidRDefault="00A06522" w:rsidP="00A06522">
      <w:pPr>
        <w:pStyle w:val="ad"/>
      </w:pPr>
      <w:proofErr w:type="spellStart"/>
      <w:proofErr w:type="gramStart"/>
      <w:r w:rsidRPr="00650794">
        <w:t>obfuscar</w:t>
      </w:r>
      <w:r>
        <w:t>.console</w:t>
      </w:r>
      <w:proofErr w:type="spellEnd"/>
      <w:proofErr w:type="gramEnd"/>
      <w:r>
        <w:t xml:space="preserve"> </w:t>
      </w:r>
      <w:r w:rsidRPr="00650794">
        <w:t>obfuscar.xml</w:t>
      </w:r>
    </w:p>
    <w:p w14:paraId="7306BE23" w14:textId="77777777" w:rsidR="00A06522" w:rsidRDefault="00A06522" w:rsidP="00A06522">
      <w:pPr>
        <w:pStyle w:val="2"/>
        <w:numPr>
          <w:ilvl w:val="2"/>
          <w:numId w:val="1"/>
        </w:numPr>
      </w:pPr>
      <w:r w:rsidRPr="00650794">
        <w:t xml:space="preserve">С помощью </w:t>
      </w:r>
      <w:proofErr w:type="spellStart"/>
      <w:r w:rsidRPr="00650794">
        <w:rPr>
          <w:lang w:val="en-US"/>
        </w:rPr>
        <w:t>ILSpy</w:t>
      </w:r>
      <w:proofErr w:type="spellEnd"/>
      <w:r w:rsidRPr="00650794">
        <w:t xml:space="preserve"> </w:t>
      </w:r>
      <w:proofErr w:type="spellStart"/>
      <w:r w:rsidRPr="00650794">
        <w:t>декомпилируйте</w:t>
      </w:r>
      <w:proofErr w:type="spellEnd"/>
      <w:r w:rsidRPr="00650794">
        <w:t xml:space="preserve"> </w:t>
      </w:r>
      <w:r w:rsidRPr="00650794">
        <w:rPr>
          <w:lang w:val="en-US"/>
        </w:rPr>
        <w:t>DLL</w:t>
      </w:r>
      <w:r w:rsidRPr="00650794">
        <w:t xml:space="preserve"> или </w:t>
      </w:r>
      <w:r w:rsidRPr="00650794">
        <w:rPr>
          <w:lang w:val="en-US"/>
        </w:rPr>
        <w:t>EXE</w:t>
      </w:r>
      <w:r w:rsidRPr="00650794">
        <w:t xml:space="preserve"> файл </w:t>
      </w:r>
      <w:proofErr w:type="spellStart"/>
      <w:r w:rsidRPr="00650794">
        <w:lastRenderedPageBreak/>
        <w:t>обфусцированного</w:t>
      </w:r>
      <w:proofErr w:type="spellEnd"/>
      <w:r w:rsidRPr="00650794">
        <w:t xml:space="preserve"> приложения и изучите его внутреннее устройство, найдите строку, в которой вы сохранили пароль приложения.</w:t>
      </w:r>
    </w:p>
    <w:p w14:paraId="64B934E1" w14:textId="77777777" w:rsidR="00A06522" w:rsidRDefault="00A06522" w:rsidP="00A06522">
      <w:pPr>
        <w:pStyle w:val="2"/>
        <w:numPr>
          <w:ilvl w:val="2"/>
          <w:numId w:val="1"/>
        </w:numPr>
      </w:pPr>
      <w:r>
        <w:t>По отдельности попробуйте выполнить обфускацию, добавив в конфигурацию следующие свойства:</w:t>
      </w:r>
    </w:p>
    <w:p w14:paraId="302E98CB" w14:textId="77777777" w:rsidR="00A06522" w:rsidRPr="00A06522" w:rsidRDefault="00A06522" w:rsidP="00A06522">
      <w:pPr>
        <w:pStyle w:val="ad"/>
      </w:pPr>
      <w:r w:rsidRPr="00425DFF">
        <w:t>&lt;Var name="</w:t>
      </w:r>
      <w:proofErr w:type="spellStart"/>
      <w:r w:rsidRPr="00425DFF">
        <w:t>UseKoreanNames</w:t>
      </w:r>
      <w:proofErr w:type="spellEnd"/>
      <w:r w:rsidRPr="00425DFF">
        <w:t>" value="true"/&gt;</w:t>
      </w:r>
    </w:p>
    <w:p w14:paraId="06A883A8" w14:textId="77777777" w:rsidR="00A06522" w:rsidRPr="00A06522" w:rsidRDefault="00A06522" w:rsidP="00A06522">
      <w:pPr>
        <w:pStyle w:val="ad"/>
      </w:pPr>
      <w:r w:rsidRPr="00425DFF">
        <w:t>&lt;Var name="</w:t>
      </w:r>
      <w:proofErr w:type="spellStart"/>
      <w:r w:rsidRPr="00A26581">
        <w:t>UseUnicodeNames</w:t>
      </w:r>
      <w:proofErr w:type="spellEnd"/>
      <w:r w:rsidRPr="00425DFF">
        <w:t>" value="true"/&gt;</w:t>
      </w:r>
    </w:p>
    <w:p w14:paraId="09CF8AB1" w14:textId="77777777" w:rsidR="00A06522" w:rsidRDefault="00A06522" w:rsidP="00A06522">
      <w:pPr>
        <w:pStyle w:val="2"/>
        <w:numPr>
          <w:ilvl w:val="1"/>
          <w:numId w:val="1"/>
        </w:numPr>
      </w:pPr>
      <w:r>
        <w:t>Исключение кода из обфускации.</w:t>
      </w:r>
    </w:p>
    <w:p w14:paraId="7A0866CA" w14:textId="77777777" w:rsidR="00A06522" w:rsidRDefault="00A06522" w:rsidP="00A06522">
      <w:pPr>
        <w:pStyle w:val="2"/>
        <w:numPr>
          <w:ilvl w:val="2"/>
          <w:numId w:val="1"/>
        </w:numPr>
      </w:pPr>
      <w:r>
        <w:t>Добавить в проект новое пространство имен, в котором создать публичный класс с некоторым публичным методом и приватным полем.</w:t>
      </w:r>
    </w:p>
    <w:p w14:paraId="2F5C3FF5" w14:textId="77777777" w:rsidR="00A06522" w:rsidRDefault="00A06522" w:rsidP="00A06522">
      <w:pPr>
        <w:pStyle w:val="2"/>
        <w:numPr>
          <w:ilvl w:val="2"/>
          <w:numId w:val="1"/>
        </w:numPr>
      </w:pPr>
      <w:r>
        <w:t xml:space="preserve">Изменить значение параметра </w:t>
      </w:r>
      <w:proofErr w:type="spellStart"/>
      <w:r w:rsidRPr="0030505C">
        <w:rPr>
          <w:lang w:val="en-US"/>
        </w:rPr>
        <w:t>KeepPublicApi</w:t>
      </w:r>
      <w:proofErr w:type="spellEnd"/>
      <w:r>
        <w:t xml:space="preserve"> на </w:t>
      </w:r>
      <w:r>
        <w:rPr>
          <w:lang w:val="en-US"/>
        </w:rPr>
        <w:t>true</w:t>
      </w:r>
      <w:r>
        <w:t>, выполнить обфускацию, изучить полученный результат. Вернуть значение параметра к исходному состоянию.</w:t>
      </w:r>
    </w:p>
    <w:p w14:paraId="010E5520" w14:textId="77777777" w:rsidR="00A06522" w:rsidRDefault="00A06522" w:rsidP="00A06522">
      <w:pPr>
        <w:pStyle w:val="2"/>
        <w:numPr>
          <w:ilvl w:val="2"/>
          <w:numId w:val="1"/>
        </w:numPr>
      </w:pPr>
      <w:r>
        <w:t xml:space="preserve">Изменить параметр </w:t>
      </w:r>
      <w:proofErr w:type="spellStart"/>
      <w:r w:rsidRPr="00601FEA">
        <w:t>Module</w:t>
      </w:r>
      <w:proofErr w:type="spellEnd"/>
      <w:r>
        <w:t>, добавив внутрь него строку</w:t>
      </w:r>
    </w:p>
    <w:p w14:paraId="1DE46C2B" w14:textId="77777777" w:rsidR="00A06522" w:rsidRPr="00AF3EEF" w:rsidRDefault="00A06522" w:rsidP="00A06522">
      <w:pPr>
        <w:pStyle w:val="ad"/>
        <w:rPr>
          <w:highlight w:val="white"/>
        </w:rPr>
      </w:pPr>
      <w:r w:rsidRPr="00AF3EEF">
        <w:rPr>
          <w:highlight w:val="white"/>
        </w:rPr>
        <w:t>&lt;</w:t>
      </w:r>
      <w:r w:rsidRPr="00AF3EEF">
        <w:rPr>
          <w:color w:val="A31515"/>
          <w:highlight w:val="white"/>
        </w:rPr>
        <w:t>Module</w:t>
      </w:r>
      <w:r w:rsidRPr="00AF3EEF">
        <w:rPr>
          <w:highlight w:val="white"/>
        </w:rPr>
        <w:t xml:space="preserve"> </w:t>
      </w:r>
      <w:r w:rsidRPr="00AF3EEF">
        <w:rPr>
          <w:color w:val="FF0000"/>
          <w:highlight w:val="white"/>
        </w:rPr>
        <w:t>file</w:t>
      </w:r>
      <w:r w:rsidRPr="00AF3EEF">
        <w:rPr>
          <w:highlight w:val="white"/>
        </w:rPr>
        <w:t>=</w:t>
      </w:r>
      <w:r w:rsidRPr="00AF3EEF">
        <w:rPr>
          <w:color w:val="000000"/>
          <w:highlight w:val="white"/>
        </w:rPr>
        <w:t>"</w:t>
      </w:r>
      <w:r w:rsidRPr="00AF3EEF">
        <w:rPr>
          <w:highlight w:val="white"/>
        </w:rPr>
        <w:t>$(</w:t>
      </w:r>
      <w:proofErr w:type="spellStart"/>
      <w:r w:rsidRPr="00AF3EEF">
        <w:rPr>
          <w:highlight w:val="white"/>
        </w:rPr>
        <w:t>InPath</w:t>
      </w:r>
      <w:proofErr w:type="spellEnd"/>
      <w:r w:rsidRPr="00AF3EEF">
        <w:rPr>
          <w:highlight w:val="white"/>
        </w:rPr>
        <w:t>)\</w:t>
      </w:r>
      <w:r>
        <w:t>ProjectName</w:t>
      </w:r>
      <w:r w:rsidRPr="00AF3EEF">
        <w:rPr>
          <w:highlight w:val="white"/>
        </w:rPr>
        <w:t>.dll</w:t>
      </w:r>
      <w:r w:rsidRPr="00AF3EEF">
        <w:rPr>
          <w:color w:val="000000"/>
          <w:highlight w:val="white"/>
        </w:rPr>
        <w:t>"</w:t>
      </w:r>
      <w:r w:rsidRPr="00AF3EEF">
        <w:rPr>
          <w:highlight w:val="white"/>
        </w:rPr>
        <w:t>&gt;</w:t>
      </w:r>
    </w:p>
    <w:p w14:paraId="5F16624C" w14:textId="77777777" w:rsidR="00A06522" w:rsidRPr="0007661C" w:rsidRDefault="00A06522" w:rsidP="00A06522">
      <w:pPr>
        <w:pStyle w:val="ad"/>
        <w:rPr>
          <w:highlight w:val="white"/>
          <w:lang w:val="ru-RU"/>
        </w:rPr>
      </w:pPr>
      <w:r w:rsidRPr="00AF3EEF">
        <w:rPr>
          <w:highlight w:val="white"/>
        </w:rPr>
        <w:tab/>
      </w:r>
      <w:r w:rsidRPr="0007661C">
        <w:rPr>
          <w:highlight w:val="white"/>
          <w:lang w:val="ru-RU"/>
        </w:rPr>
        <w:t>&lt;</w:t>
      </w:r>
      <w:proofErr w:type="spellStart"/>
      <w:r>
        <w:rPr>
          <w:color w:val="A31515"/>
          <w:highlight w:val="white"/>
        </w:rPr>
        <w:t>SkipNamespace</w:t>
      </w:r>
      <w:proofErr w:type="spellEnd"/>
      <w:r w:rsidRPr="0007661C">
        <w:rPr>
          <w:highlight w:val="white"/>
          <w:lang w:val="ru-RU"/>
        </w:rPr>
        <w:t xml:space="preserve"> </w:t>
      </w:r>
      <w:r>
        <w:rPr>
          <w:color w:val="FF0000"/>
          <w:highlight w:val="white"/>
        </w:rPr>
        <w:t>name</w:t>
      </w:r>
      <w:r w:rsidRPr="0007661C">
        <w:rPr>
          <w:highlight w:val="white"/>
          <w:lang w:val="ru-RU"/>
        </w:rPr>
        <w:t>=</w:t>
      </w:r>
      <w:r w:rsidRPr="0007661C">
        <w:rPr>
          <w:color w:val="000000"/>
          <w:highlight w:val="white"/>
          <w:lang w:val="ru-RU"/>
        </w:rPr>
        <w:t>"</w:t>
      </w:r>
      <w:proofErr w:type="spellStart"/>
      <w:r>
        <w:rPr>
          <w:highlight w:val="white"/>
        </w:rPr>
        <w:t>MyNamespace</w:t>
      </w:r>
      <w:proofErr w:type="spellEnd"/>
      <w:r w:rsidRPr="0007661C">
        <w:rPr>
          <w:color w:val="000000"/>
          <w:highlight w:val="white"/>
          <w:lang w:val="ru-RU"/>
        </w:rPr>
        <w:t>"</w:t>
      </w:r>
      <w:r w:rsidRPr="0007661C">
        <w:rPr>
          <w:highlight w:val="white"/>
          <w:lang w:val="ru-RU"/>
        </w:rPr>
        <w:t xml:space="preserve"> /&gt;</w:t>
      </w:r>
    </w:p>
    <w:p w14:paraId="78C5D72F" w14:textId="77777777" w:rsidR="00A06522" w:rsidRPr="0007661C" w:rsidRDefault="00A06522" w:rsidP="00A06522">
      <w:pPr>
        <w:pStyle w:val="ad"/>
        <w:rPr>
          <w:lang w:val="ru-RU"/>
        </w:rPr>
      </w:pPr>
      <w:r w:rsidRPr="0007661C">
        <w:rPr>
          <w:color w:val="0000FF"/>
          <w:highlight w:val="white"/>
          <w:lang w:val="ru-RU"/>
        </w:rPr>
        <w:t>&lt;/</w:t>
      </w:r>
      <w:r>
        <w:rPr>
          <w:highlight w:val="white"/>
        </w:rPr>
        <w:t>Module</w:t>
      </w:r>
      <w:r w:rsidRPr="0007661C">
        <w:rPr>
          <w:color w:val="0000FF"/>
          <w:highlight w:val="white"/>
          <w:lang w:val="ru-RU"/>
        </w:rPr>
        <w:t>&gt;</w:t>
      </w:r>
    </w:p>
    <w:p w14:paraId="58DD18DD" w14:textId="77777777" w:rsidR="00A06522" w:rsidRDefault="00A06522" w:rsidP="00A06522">
      <w:r>
        <w:t>Выполнить обфускацию, изучить полученный результат.</w:t>
      </w:r>
    </w:p>
    <w:p w14:paraId="350FBA9D" w14:textId="77777777" w:rsidR="00A06522" w:rsidRDefault="00A06522" w:rsidP="00A06522">
      <w:pPr>
        <w:pStyle w:val="2"/>
        <w:numPr>
          <w:ilvl w:val="2"/>
          <w:numId w:val="1"/>
        </w:numPr>
      </w:pPr>
      <w:r>
        <w:t>Поочередно опробовать обфускацию со строками, сравнить результаты</w:t>
      </w:r>
    </w:p>
    <w:p w14:paraId="3776FB31" w14:textId="77777777" w:rsidR="00A06522" w:rsidRPr="007937D0" w:rsidRDefault="00A06522" w:rsidP="00A06522">
      <w:pPr>
        <w:pStyle w:val="ad"/>
        <w:rPr>
          <w:sz w:val="24"/>
          <w:szCs w:val="24"/>
        </w:rPr>
      </w:pPr>
      <w:r w:rsidRPr="007937D0">
        <w:rPr>
          <w:sz w:val="24"/>
          <w:szCs w:val="24"/>
        </w:rPr>
        <w:t>&lt;</w:t>
      </w:r>
      <w:proofErr w:type="spellStart"/>
      <w:r w:rsidRPr="007937D0">
        <w:rPr>
          <w:sz w:val="24"/>
          <w:szCs w:val="24"/>
        </w:rPr>
        <w:t>SkipType</w:t>
      </w:r>
      <w:proofErr w:type="spellEnd"/>
      <w:r w:rsidRPr="007937D0">
        <w:rPr>
          <w:sz w:val="24"/>
          <w:szCs w:val="24"/>
        </w:rPr>
        <w:t xml:space="preserve"> name="</w:t>
      </w:r>
      <w:proofErr w:type="spellStart"/>
      <w:r w:rsidRPr="00A46F77">
        <w:rPr>
          <w:sz w:val="24"/>
          <w:szCs w:val="24"/>
          <w:highlight w:val="white"/>
        </w:rPr>
        <w:t>MyNamespace</w:t>
      </w:r>
      <w:r w:rsidRPr="00A46F77">
        <w:rPr>
          <w:sz w:val="24"/>
          <w:szCs w:val="24"/>
        </w:rPr>
        <w:t>.MyClass</w:t>
      </w:r>
      <w:proofErr w:type="spellEnd"/>
      <w:r w:rsidRPr="007937D0">
        <w:rPr>
          <w:sz w:val="24"/>
          <w:szCs w:val="24"/>
        </w:rPr>
        <w:t>" /&gt;</w:t>
      </w:r>
    </w:p>
    <w:p w14:paraId="6A8F5EB0" w14:textId="77777777" w:rsidR="00A06522" w:rsidRPr="00A46F77" w:rsidRDefault="00A06522" w:rsidP="00A06522">
      <w:pPr>
        <w:pStyle w:val="ad"/>
        <w:rPr>
          <w:sz w:val="24"/>
          <w:szCs w:val="24"/>
        </w:rPr>
      </w:pPr>
      <w:r w:rsidRPr="00A46F77">
        <w:rPr>
          <w:sz w:val="24"/>
          <w:szCs w:val="24"/>
        </w:rPr>
        <w:t>&lt;</w:t>
      </w:r>
      <w:proofErr w:type="spellStart"/>
      <w:r w:rsidRPr="00A46F77">
        <w:rPr>
          <w:sz w:val="24"/>
          <w:szCs w:val="24"/>
        </w:rPr>
        <w:t>SkipMethod</w:t>
      </w:r>
      <w:proofErr w:type="spellEnd"/>
      <w:r w:rsidRPr="00A46F77">
        <w:rPr>
          <w:sz w:val="24"/>
          <w:szCs w:val="24"/>
        </w:rPr>
        <w:t xml:space="preserve"> type="</w:t>
      </w:r>
      <w:proofErr w:type="spellStart"/>
      <w:r w:rsidRPr="00A46F77">
        <w:rPr>
          <w:sz w:val="24"/>
          <w:szCs w:val="24"/>
          <w:highlight w:val="white"/>
        </w:rPr>
        <w:t>MyNamespace</w:t>
      </w:r>
      <w:r w:rsidRPr="00A46F77">
        <w:rPr>
          <w:sz w:val="24"/>
          <w:szCs w:val="24"/>
        </w:rPr>
        <w:t>.MyClass</w:t>
      </w:r>
      <w:proofErr w:type="spellEnd"/>
      <w:r w:rsidRPr="00A46F77">
        <w:rPr>
          <w:sz w:val="24"/>
          <w:szCs w:val="24"/>
        </w:rPr>
        <w:t>" name="</w:t>
      </w:r>
      <w:proofErr w:type="spellStart"/>
      <w:r w:rsidRPr="00A46F77">
        <w:rPr>
          <w:sz w:val="24"/>
          <w:szCs w:val="24"/>
        </w:rPr>
        <w:t>SomeMethod</w:t>
      </w:r>
      <w:proofErr w:type="spellEnd"/>
      <w:r w:rsidRPr="00A46F77">
        <w:rPr>
          <w:sz w:val="24"/>
          <w:szCs w:val="24"/>
        </w:rPr>
        <w:t>" /&gt;</w:t>
      </w:r>
    </w:p>
    <w:p w14:paraId="1930889D" w14:textId="77777777" w:rsidR="00A06522" w:rsidRDefault="00A06522" w:rsidP="00A06522">
      <w:pPr>
        <w:pStyle w:val="ad"/>
        <w:rPr>
          <w:sz w:val="24"/>
          <w:szCs w:val="24"/>
        </w:rPr>
      </w:pPr>
      <w:r w:rsidRPr="00A46F77">
        <w:rPr>
          <w:sz w:val="24"/>
          <w:szCs w:val="24"/>
        </w:rPr>
        <w:t>&lt;</w:t>
      </w:r>
      <w:proofErr w:type="spellStart"/>
      <w:r w:rsidRPr="00A46F77">
        <w:rPr>
          <w:sz w:val="24"/>
          <w:szCs w:val="24"/>
        </w:rPr>
        <w:t>SkipField</w:t>
      </w:r>
      <w:proofErr w:type="spellEnd"/>
      <w:r w:rsidRPr="00A46F77">
        <w:rPr>
          <w:sz w:val="24"/>
          <w:szCs w:val="24"/>
        </w:rPr>
        <w:t xml:space="preserve"> type="</w:t>
      </w:r>
      <w:proofErr w:type="spellStart"/>
      <w:r w:rsidRPr="00A46F77">
        <w:rPr>
          <w:sz w:val="24"/>
          <w:szCs w:val="24"/>
          <w:highlight w:val="white"/>
        </w:rPr>
        <w:t>MyNamespace</w:t>
      </w:r>
      <w:r w:rsidRPr="00A46F77">
        <w:rPr>
          <w:sz w:val="24"/>
          <w:szCs w:val="24"/>
        </w:rPr>
        <w:t>.MyClass</w:t>
      </w:r>
      <w:proofErr w:type="spellEnd"/>
      <w:r w:rsidRPr="00A46F77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 w:rsidRPr="003D041A">
        <w:rPr>
          <w:sz w:val="24"/>
          <w:szCs w:val="24"/>
        </w:rPr>
        <w:t>name="Fieldname" /&gt;</w:t>
      </w:r>
    </w:p>
    <w:p w14:paraId="75F5C07B" w14:textId="77777777" w:rsidR="00A06522" w:rsidRDefault="00A06522" w:rsidP="00A06522">
      <w:pPr>
        <w:pStyle w:val="2"/>
        <w:numPr>
          <w:ilvl w:val="1"/>
          <w:numId w:val="1"/>
        </w:numPr>
      </w:pPr>
      <w:r>
        <w:t>Обфускация оконного приложения</w:t>
      </w:r>
    </w:p>
    <w:p w14:paraId="6FE61987" w14:textId="77777777" w:rsidR="00A06522" w:rsidRDefault="00A06522" w:rsidP="00A06522">
      <w:pPr>
        <w:pStyle w:val="2"/>
        <w:numPr>
          <w:ilvl w:val="2"/>
          <w:numId w:val="1"/>
        </w:numPr>
      </w:pPr>
      <w:r>
        <w:t xml:space="preserve">Загрузить проект оконного приложения, например </w:t>
      </w:r>
      <w:hyperlink r:id="rId5" w:history="1">
        <w:r w:rsidRPr="00414411">
          <w:rPr>
            <w:rStyle w:val="af1"/>
          </w:rPr>
          <w:t>https://github.com/ReyRom-Edu/GameStore</w:t>
        </w:r>
      </w:hyperlink>
      <w:r>
        <w:t xml:space="preserve"> или любой свой</w:t>
      </w:r>
    </w:p>
    <w:p w14:paraId="696E5124" w14:textId="77777777" w:rsidR="00A06522" w:rsidRDefault="00A06522" w:rsidP="00A06522">
      <w:pPr>
        <w:pStyle w:val="2"/>
        <w:numPr>
          <w:ilvl w:val="2"/>
          <w:numId w:val="1"/>
        </w:numPr>
      </w:pPr>
      <w:r>
        <w:t xml:space="preserve">Создать в проекте </w:t>
      </w:r>
      <w:r w:rsidRPr="00650794">
        <w:t xml:space="preserve">файл </w:t>
      </w:r>
      <w:proofErr w:type="spellStart"/>
      <w:r w:rsidRPr="00650794">
        <w:rPr>
          <w:lang w:val="en-US"/>
        </w:rPr>
        <w:t>obfuscar</w:t>
      </w:r>
      <w:proofErr w:type="spellEnd"/>
      <w:r w:rsidRPr="00650794">
        <w:t>.</w:t>
      </w:r>
      <w:r w:rsidRPr="00650794">
        <w:rPr>
          <w:lang w:val="en-US"/>
        </w:rPr>
        <w:t>xml</w:t>
      </w:r>
      <w:r>
        <w:t xml:space="preserve">, скопировать в него конфигурацию, изменить значение параметра </w:t>
      </w:r>
      <w:proofErr w:type="spellStart"/>
      <w:r w:rsidRPr="0030505C">
        <w:rPr>
          <w:lang w:val="en-US"/>
        </w:rPr>
        <w:t>KeepPublicApi</w:t>
      </w:r>
      <w:proofErr w:type="spellEnd"/>
      <w:r>
        <w:t xml:space="preserve"> на </w:t>
      </w:r>
      <w:r>
        <w:rPr>
          <w:lang w:val="en-US"/>
        </w:rPr>
        <w:t>true</w:t>
      </w:r>
      <w:r>
        <w:t>, выполнить обфускацию, изучить полученный результат.</w:t>
      </w:r>
    </w:p>
    <w:p w14:paraId="482BD115" w14:textId="77777777" w:rsidR="00A06522" w:rsidRPr="003D041A" w:rsidRDefault="00A06522" w:rsidP="00A06522">
      <w:pPr>
        <w:pStyle w:val="2"/>
        <w:numPr>
          <w:ilvl w:val="2"/>
          <w:numId w:val="1"/>
        </w:numPr>
      </w:pPr>
      <w:r>
        <w:t xml:space="preserve">Скопировать в папку с </w:t>
      </w:r>
      <w:proofErr w:type="spellStart"/>
      <w:r>
        <w:t>обфусцированным</w:t>
      </w:r>
      <w:proofErr w:type="spellEnd"/>
      <w:r>
        <w:t xml:space="preserve"> </w:t>
      </w:r>
      <w:proofErr w:type="spellStart"/>
      <w:r>
        <w:rPr>
          <w:lang w:val="en-US"/>
        </w:rPr>
        <w:t>dll</w:t>
      </w:r>
      <w:proofErr w:type="spellEnd"/>
      <w:r w:rsidRPr="00202C1F">
        <w:t xml:space="preserve"> </w:t>
      </w:r>
      <w:r>
        <w:t xml:space="preserve">остальные файлы проекта. Проверить запуск приложения при помощи </w:t>
      </w:r>
      <w:r>
        <w:rPr>
          <w:lang w:val="en-US"/>
        </w:rPr>
        <w:t>exe-</w:t>
      </w:r>
      <w:r>
        <w:t>файла.</w:t>
      </w:r>
    </w:p>
    <w:p w14:paraId="5400E7E5" w14:textId="77777777" w:rsidR="00A06522" w:rsidRPr="00650794" w:rsidRDefault="00A06522" w:rsidP="00A06522">
      <w:pPr>
        <w:pStyle w:val="1"/>
        <w:numPr>
          <w:ilvl w:val="0"/>
          <w:numId w:val="1"/>
        </w:numPr>
      </w:pPr>
      <w:r w:rsidRPr="00650794">
        <w:t>Порядок выполнения работы</w:t>
      </w:r>
    </w:p>
    <w:p w14:paraId="41CD3128" w14:textId="77777777" w:rsidR="00A06522" w:rsidRPr="00650794" w:rsidRDefault="00A06522" w:rsidP="00A06522">
      <w:pPr>
        <w:pStyle w:val="2"/>
        <w:numPr>
          <w:ilvl w:val="1"/>
          <w:numId w:val="1"/>
        </w:numPr>
      </w:pPr>
      <w:r w:rsidRPr="00650794">
        <w:t>Повторить теоретический материал п. 3.1;</w:t>
      </w:r>
    </w:p>
    <w:p w14:paraId="77E393C2" w14:textId="77777777" w:rsidR="00A06522" w:rsidRPr="00650794" w:rsidRDefault="00A06522" w:rsidP="00A06522">
      <w:pPr>
        <w:pStyle w:val="2"/>
        <w:numPr>
          <w:ilvl w:val="1"/>
          <w:numId w:val="1"/>
        </w:numPr>
      </w:pPr>
      <w:r w:rsidRPr="00650794">
        <w:t xml:space="preserve">Выполнить задания </w:t>
      </w:r>
      <w:proofErr w:type="gramStart"/>
      <w:r w:rsidRPr="00650794">
        <w:t>5.1-5.8</w:t>
      </w:r>
      <w:proofErr w:type="gramEnd"/>
    </w:p>
    <w:p w14:paraId="70A87D93" w14:textId="77777777" w:rsidR="00A06522" w:rsidRPr="00650794" w:rsidRDefault="00A06522" w:rsidP="00A06522">
      <w:pPr>
        <w:pStyle w:val="2"/>
        <w:numPr>
          <w:ilvl w:val="1"/>
          <w:numId w:val="1"/>
        </w:numPr>
      </w:pPr>
      <w:r w:rsidRPr="00650794">
        <w:t>Ответить на контрольные вопросы п. 8;</w:t>
      </w:r>
    </w:p>
    <w:p w14:paraId="0AE6533D" w14:textId="77777777" w:rsidR="00A06522" w:rsidRPr="00650794" w:rsidRDefault="00A06522" w:rsidP="00A06522">
      <w:pPr>
        <w:pStyle w:val="2"/>
        <w:numPr>
          <w:ilvl w:val="1"/>
          <w:numId w:val="1"/>
        </w:numPr>
      </w:pPr>
      <w:r w:rsidRPr="00650794">
        <w:t>Заполнить отчет п. 7.</w:t>
      </w:r>
    </w:p>
    <w:p w14:paraId="4113EEC0" w14:textId="77777777" w:rsidR="00A06522" w:rsidRPr="00650794" w:rsidRDefault="00A06522" w:rsidP="00A06522">
      <w:pPr>
        <w:pStyle w:val="1"/>
        <w:numPr>
          <w:ilvl w:val="0"/>
          <w:numId w:val="1"/>
        </w:numPr>
      </w:pPr>
      <w:r w:rsidRPr="00650794">
        <w:t>Содержание отчета</w:t>
      </w:r>
    </w:p>
    <w:p w14:paraId="34BB204E" w14:textId="77777777" w:rsidR="00A06522" w:rsidRPr="00650794" w:rsidRDefault="00A06522" w:rsidP="00A06522">
      <w:pPr>
        <w:pStyle w:val="2"/>
        <w:numPr>
          <w:ilvl w:val="1"/>
          <w:numId w:val="1"/>
        </w:numPr>
      </w:pPr>
      <w:r w:rsidRPr="00650794">
        <w:t>Титульный лист;</w:t>
      </w:r>
    </w:p>
    <w:p w14:paraId="09D3210A" w14:textId="77777777" w:rsidR="00A06522" w:rsidRPr="00650794" w:rsidRDefault="00A06522" w:rsidP="00A06522">
      <w:pPr>
        <w:pStyle w:val="2"/>
        <w:numPr>
          <w:ilvl w:val="1"/>
          <w:numId w:val="1"/>
        </w:numPr>
      </w:pPr>
      <w:r w:rsidRPr="00650794">
        <w:t>Цель работы;</w:t>
      </w:r>
    </w:p>
    <w:p w14:paraId="03A721CD" w14:textId="77777777" w:rsidR="00A06522" w:rsidRPr="00650794" w:rsidRDefault="00A06522" w:rsidP="00A06522">
      <w:pPr>
        <w:pStyle w:val="2"/>
        <w:numPr>
          <w:ilvl w:val="1"/>
          <w:numId w:val="1"/>
        </w:numPr>
      </w:pPr>
      <w:r w:rsidRPr="00650794">
        <w:t>Таблица п. 5.2</w:t>
      </w:r>
    </w:p>
    <w:p w14:paraId="3DC86C8C" w14:textId="77777777" w:rsidR="00A06522" w:rsidRPr="00650794" w:rsidRDefault="00A06522" w:rsidP="00A06522">
      <w:pPr>
        <w:pStyle w:val="2"/>
        <w:numPr>
          <w:ilvl w:val="1"/>
          <w:numId w:val="1"/>
        </w:numPr>
      </w:pPr>
      <w:r w:rsidRPr="00650794">
        <w:t>Ответы на контрольные вопросы п. 6.3;</w:t>
      </w:r>
    </w:p>
    <w:p w14:paraId="4CF8FDBE" w14:textId="77777777" w:rsidR="00A06522" w:rsidRPr="00650794" w:rsidRDefault="00A06522" w:rsidP="00A06522">
      <w:pPr>
        <w:pStyle w:val="2"/>
        <w:numPr>
          <w:ilvl w:val="1"/>
          <w:numId w:val="1"/>
        </w:numPr>
      </w:pPr>
      <w:r w:rsidRPr="00650794">
        <w:t>Вывод по проделанной работе.</w:t>
      </w:r>
    </w:p>
    <w:p w14:paraId="072B356C" w14:textId="77777777" w:rsidR="00A06522" w:rsidRPr="00650794" w:rsidRDefault="00A06522" w:rsidP="00A06522">
      <w:pPr>
        <w:pStyle w:val="1"/>
        <w:numPr>
          <w:ilvl w:val="0"/>
          <w:numId w:val="1"/>
        </w:numPr>
      </w:pPr>
      <w:r w:rsidRPr="00650794">
        <w:lastRenderedPageBreak/>
        <w:t>Контрольные вопросы</w:t>
      </w:r>
    </w:p>
    <w:p w14:paraId="1FAD2A15" w14:textId="77777777" w:rsidR="00A06522" w:rsidRPr="00650794" w:rsidRDefault="00A06522" w:rsidP="00A06522">
      <w:pPr>
        <w:pStyle w:val="2"/>
        <w:numPr>
          <w:ilvl w:val="1"/>
          <w:numId w:val="1"/>
        </w:numPr>
      </w:pPr>
      <w:r w:rsidRPr="00650794">
        <w:t>Для чего применяется обфускация?</w:t>
      </w:r>
    </w:p>
    <w:p w14:paraId="513423CC" w14:textId="77777777" w:rsidR="00A06522" w:rsidRDefault="00A06522" w:rsidP="00A06522">
      <w:pPr>
        <w:pStyle w:val="2"/>
        <w:numPr>
          <w:ilvl w:val="1"/>
          <w:numId w:val="1"/>
        </w:numPr>
      </w:pPr>
      <w:r w:rsidRPr="00650794">
        <w:t>Как работает обфускация?</w:t>
      </w:r>
    </w:p>
    <w:p w14:paraId="26FA0F5B" w14:textId="64F2A93A" w:rsidR="00C17530" w:rsidRPr="00A06522" w:rsidRDefault="00C17530" w:rsidP="00A06522"/>
    <w:sectPr w:rsidR="00C17530" w:rsidRPr="00A06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398093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C8"/>
    <w:rsid w:val="00000FA3"/>
    <w:rsid w:val="00055311"/>
    <w:rsid w:val="00063794"/>
    <w:rsid w:val="00070FAF"/>
    <w:rsid w:val="001343BE"/>
    <w:rsid w:val="0018259A"/>
    <w:rsid w:val="0019341A"/>
    <w:rsid w:val="001974B9"/>
    <w:rsid w:val="001B65BA"/>
    <w:rsid w:val="001E32F3"/>
    <w:rsid w:val="00214C9E"/>
    <w:rsid w:val="00261B0A"/>
    <w:rsid w:val="002637A9"/>
    <w:rsid w:val="00263D43"/>
    <w:rsid w:val="00271E47"/>
    <w:rsid w:val="002C605A"/>
    <w:rsid w:val="0038365B"/>
    <w:rsid w:val="0039238A"/>
    <w:rsid w:val="003E2CFB"/>
    <w:rsid w:val="00405DEC"/>
    <w:rsid w:val="004358D4"/>
    <w:rsid w:val="004A368A"/>
    <w:rsid w:val="004F3128"/>
    <w:rsid w:val="00693BA2"/>
    <w:rsid w:val="006A4362"/>
    <w:rsid w:val="006E2A7B"/>
    <w:rsid w:val="006E2B52"/>
    <w:rsid w:val="006F4C9F"/>
    <w:rsid w:val="006F6066"/>
    <w:rsid w:val="00765005"/>
    <w:rsid w:val="007F114C"/>
    <w:rsid w:val="00814C20"/>
    <w:rsid w:val="00877423"/>
    <w:rsid w:val="008823E4"/>
    <w:rsid w:val="008B298E"/>
    <w:rsid w:val="008E0D8A"/>
    <w:rsid w:val="008F25B5"/>
    <w:rsid w:val="00925158"/>
    <w:rsid w:val="00A06522"/>
    <w:rsid w:val="00A1047A"/>
    <w:rsid w:val="00A24FD1"/>
    <w:rsid w:val="00A7632F"/>
    <w:rsid w:val="00BD58EC"/>
    <w:rsid w:val="00BD7687"/>
    <w:rsid w:val="00C17530"/>
    <w:rsid w:val="00CD555D"/>
    <w:rsid w:val="00CF0E87"/>
    <w:rsid w:val="00D301C8"/>
    <w:rsid w:val="00D66C75"/>
    <w:rsid w:val="00D70D77"/>
    <w:rsid w:val="00DC02F0"/>
    <w:rsid w:val="00DC4636"/>
    <w:rsid w:val="00E01507"/>
    <w:rsid w:val="00E53507"/>
    <w:rsid w:val="00E65989"/>
    <w:rsid w:val="00EE187F"/>
    <w:rsid w:val="00F54224"/>
    <w:rsid w:val="00F62EAE"/>
    <w:rsid w:val="00F87AE9"/>
    <w:rsid w:val="00F9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253D3"/>
  <w15:chartTrackingRefBased/>
  <w15:docId w15:val="{E37FC2A9-9D3D-4421-A97C-9D53065A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0652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DC0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6F6066"/>
    <w:pPr>
      <w:spacing w:after="0" w:line="240" w:lineRule="auto"/>
      <w:jc w:val="both"/>
    </w:pPr>
  </w:style>
  <w:style w:type="character" w:styleId="af1">
    <w:name w:val="Hyperlink"/>
    <w:basedOn w:val="a1"/>
    <w:uiPriority w:val="99"/>
    <w:unhideWhenUsed/>
    <w:rsid w:val="006F606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yRom-Edu/GameStore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71</TotalTime>
  <Pages>3</Pages>
  <Words>430</Words>
  <Characters>3034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29</cp:revision>
  <dcterms:created xsi:type="dcterms:W3CDTF">2025-09-10T17:18:00Z</dcterms:created>
  <dcterms:modified xsi:type="dcterms:W3CDTF">2025-10-31T17:18:00Z</dcterms:modified>
</cp:coreProperties>
</file>