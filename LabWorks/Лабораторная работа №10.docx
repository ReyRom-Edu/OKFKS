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8BB06" w14:textId="77777777" w:rsidR="00214C9E" w:rsidRPr="00156DAD" w:rsidRDefault="00214C9E" w:rsidP="00214C9E">
      <w:pPr>
        <w:pStyle w:val="10"/>
      </w:pPr>
      <w:bookmarkStart w:id="0" w:name="_Toc196233421"/>
      <w:r w:rsidRPr="00156DAD">
        <w:t>Лабораторная работа №10</w:t>
      </w:r>
      <w:r w:rsidRPr="00156DAD">
        <w:br/>
        <w:t>Исследование способов антивирусной защиты компьютерных систем</w:t>
      </w:r>
      <w:bookmarkEnd w:id="0"/>
    </w:p>
    <w:p w14:paraId="3A9BAB6C" w14:textId="77777777" w:rsidR="00214C9E" w:rsidRPr="00156DAD" w:rsidRDefault="00214C9E" w:rsidP="00214C9E">
      <w:pPr>
        <w:pStyle w:val="1"/>
        <w:numPr>
          <w:ilvl w:val="0"/>
          <w:numId w:val="7"/>
        </w:numPr>
      </w:pPr>
      <w:r w:rsidRPr="00156DAD">
        <w:t>Цель работы</w:t>
      </w:r>
    </w:p>
    <w:p w14:paraId="010C2AB3" w14:textId="77777777" w:rsidR="00214C9E" w:rsidRPr="00156DAD" w:rsidRDefault="00214C9E" w:rsidP="00214C9E">
      <w:pPr>
        <w:pStyle w:val="2"/>
        <w:numPr>
          <w:ilvl w:val="1"/>
          <w:numId w:val="1"/>
        </w:numPr>
      </w:pPr>
      <w:r w:rsidRPr="00156DAD">
        <w:t>Познакомиться с методами антивирусной защиты ПО</w:t>
      </w:r>
    </w:p>
    <w:p w14:paraId="4ACECE0C" w14:textId="77777777" w:rsidR="00214C9E" w:rsidRPr="00156DAD" w:rsidRDefault="00214C9E" w:rsidP="00214C9E">
      <w:pPr>
        <w:pStyle w:val="1"/>
        <w:numPr>
          <w:ilvl w:val="0"/>
          <w:numId w:val="1"/>
        </w:numPr>
      </w:pPr>
      <w:r w:rsidRPr="00156DAD">
        <w:t>Литература</w:t>
      </w:r>
    </w:p>
    <w:p w14:paraId="7AC384F7" w14:textId="77777777" w:rsidR="00214C9E" w:rsidRPr="00156DAD" w:rsidRDefault="00214C9E" w:rsidP="00214C9E">
      <w:pPr>
        <w:pStyle w:val="2"/>
        <w:numPr>
          <w:ilvl w:val="1"/>
          <w:numId w:val="1"/>
        </w:numPr>
      </w:pPr>
      <w:r w:rsidRPr="00156DAD">
        <w:t>Зверева В. П., Сопровождение и обслуживание программного обеспечения компьютерных систем : учебник для студ. учреждений сред. проф. Образования / В. П. Зверева, А. В. Назаров. – М. : Издательский центр «Академия», 2018. – 256 с.</w:t>
      </w:r>
    </w:p>
    <w:p w14:paraId="39D0DE88" w14:textId="77777777" w:rsidR="00214C9E" w:rsidRPr="00156DAD" w:rsidRDefault="00214C9E" w:rsidP="00214C9E">
      <w:pPr>
        <w:pStyle w:val="1"/>
        <w:numPr>
          <w:ilvl w:val="0"/>
          <w:numId w:val="1"/>
        </w:numPr>
      </w:pPr>
      <w:r w:rsidRPr="00156DAD">
        <w:t>Подготовка к работе</w:t>
      </w:r>
    </w:p>
    <w:p w14:paraId="1CF5E957" w14:textId="77777777" w:rsidR="00214C9E" w:rsidRPr="00156DAD" w:rsidRDefault="00214C9E" w:rsidP="00214C9E">
      <w:pPr>
        <w:pStyle w:val="2"/>
        <w:numPr>
          <w:ilvl w:val="1"/>
          <w:numId w:val="1"/>
        </w:numPr>
      </w:pPr>
      <w:r w:rsidRPr="00156DAD">
        <w:t>Повторить теоретический материал (см. п.2).</w:t>
      </w:r>
    </w:p>
    <w:p w14:paraId="21057198" w14:textId="77777777" w:rsidR="00214C9E" w:rsidRPr="00156DAD" w:rsidRDefault="00214C9E" w:rsidP="00214C9E">
      <w:pPr>
        <w:pStyle w:val="2"/>
        <w:numPr>
          <w:ilvl w:val="1"/>
          <w:numId w:val="1"/>
        </w:numPr>
      </w:pPr>
      <w:r w:rsidRPr="00156DAD">
        <w:t>Изучить описание лабораторной работы.</w:t>
      </w:r>
    </w:p>
    <w:p w14:paraId="68E39687" w14:textId="77777777" w:rsidR="00214C9E" w:rsidRPr="00156DAD" w:rsidRDefault="00214C9E" w:rsidP="00214C9E">
      <w:pPr>
        <w:pStyle w:val="1"/>
        <w:numPr>
          <w:ilvl w:val="0"/>
          <w:numId w:val="1"/>
        </w:numPr>
      </w:pPr>
      <w:r w:rsidRPr="00156DAD">
        <w:t>Основное оборудование</w:t>
      </w:r>
    </w:p>
    <w:p w14:paraId="7E12AFBA" w14:textId="77777777" w:rsidR="00214C9E" w:rsidRPr="00156DAD" w:rsidRDefault="00214C9E" w:rsidP="00214C9E">
      <w:pPr>
        <w:pStyle w:val="2"/>
        <w:numPr>
          <w:ilvl w:val="1"/>
          <w:numId w:val="1"/>
        </w:numPr>
      </w:pPr>
      <w:r w:rsidRPr="00156DAD">
        <w:t>Персональный компьютер.</w:t>
      </w:r>
    </w:p>
    <w:p w14:paraId="2DEC67FC" w14:textId="77777777" w:rsidR="00214C9E" w:rsidRPr="00156DAD" w:rsidRDefault="00214C9E" w:rsidP="00214C9E">
      <w:pPr>
        <w:pStyle w:val="1"/>
        <w:numPr>
          <w:ilvl w:val="0"/>
          <w:numId w:val="1"/>
        </w:numPr>
      </w:pPr>
      <w:r w:rsidRPr="00156DAD">
        <w:t>Задание</w:t>
      </w:r>
    </w:p>
    <w:p w14:paraId="615DFA4C" w14:textId="77777777" w:rsidR="00214C9E" w:rsidRPr="00156DAD" w:rsidRDefault="00214C9E" w:rsidP="00214C9E">
      <w:pPr>
        <w:pStyle w:val="2"/>
        <w:numPr>
          <w:ilvl w:val="1"/>
          <w:numId w:val="1"/>
        </w:numPr>
      </w:pPr>
      <w:r w:rsidRPr="00156DAD">
        <w:t xml:space="preserve">Используя сайт </w:t>
      </w:r>
      <w:proofErr w:type="spellStart"/>
      <w:r w:rsidRPr="00156DAD">
        <w:rPr>
          <w:lang w:val="en-US"/>
        </w:rPr>
        <w:t>VirusTotal</w:t>
      </w:r>
      <w:proofErr w:type="spellEnd"/>
      <w:r w:rsidRPr="00156DAD">
        <w:t>.</w:t>
      </w:r>
      <w:r w:rsidRPr="00156DAD">
        <w:rPr>
          <w:lang w:val="en-US"/>
        </w:rPr>
        <w:t>com</w:t>
      </w:r>
      <w:r w:rsidRPr="00156DAD">
        <w:t xml:space="preserve"> идентифицировать файлы по их хэш-суммам, определить, являются ли они вредоносными, записать основные данные о файлах.</w:t>
      </w:r>
    </w:p>
    <w:p w14:paraId="6D5827F3" w14:textId="77777777" w:rsidR="00214C9E" w:rsidRPr="00156DAD" w:rsidRDefault="00214C9E" w:rsidP="00214C9E"/>
    <w:p w14:paraId="6A017628" w14:textId="77777777" w:rsidR="00214C9E" w:rsidRPr="00156DAD" w:rsidRDefault="00214C9E" w:rsidP="00214C9E">
      <w:r w:rsidRPr="00156DAD">
        <w:t>0</w:t>
      </w:r>
      <w:r w:rsidRPr="00156DAD">
        <w:rPr>
          <w:lang w:val="en-US"/>
        </w:rPr>
        <w:t>fc</w:t>
      </w:r>
      <w:r w:rsidRPr="00156DAD">
        <w:t>83</w:t>
      </w:r>
      <w:r w:rsidRPr="00156DAD">
        <w:rPr>
          <w:lang w:val="en-US"/>
        </w:rPr>
        <w:t>e</w:t>
      </w:r>
      <w:r w:rsidRPr="00156DAD">
        <w:t>059237</w:t>
      </w:r>
      <w:r w:rsidRPr="00156DAD">
        <w:rPr>
          <w:lang w:val="en-US"/>
        </w:rPr>
        <w:t>b</w:t>
      </w:r>
      <w:r w:rsidRPr="00156DAD">
        <w:t>6</w:t>
      </w:r>
      <w:proofErr w:type="spellStart"/>
      <w:r w:rsidRPr="00156DAD">
        <w:rPr>
          <w:lang w:val="en-US"/>
        </w:rPr>
        <w:t>abe</w:t>
      </w:r>
      <w:proofErr w:type="spellEnd"/>
      <w:r w:rsidRPr="00156DAD">
        <w:t>43</w:t>
      </w:r>
      <w:r w:rsidRPr="00156DAD">
        <w:rPr>
          <w:lang w:val="en-US"/>
        </w:rPr>
        <w:t>e</w:t>
      </w:r>
      <w:r w:rsidRPr="00156DAD">
        <w:t>4</w:t>
      </w:r>
      <w:r w:rsidRPr="00156DAD">
        <w:rPr>
          <w:lang w:val="en-US"/>
        </w:rPr>
        <w:t>c</w:t>
      </w:r>
      <w:r w:rsidRPr="00156DAD">
        <w:t>839</w:t>
      </w:r>
      <w:proofErr w:type="spellStart"/>
      <w:r w:rsidRPr="00156DAD">
        <w:rPr>
          <w:lang w:val="en-US"/>
        </w:rPr>
        <w:t>ea</w:t>
      </w:r>
      <w:proofErr w:type="spellEnd"/>
      <w:r w:rsidRPr="00156DAD">
        <w:t>73</w:t>
      </w:r>
      <w:r w:rsidRPr="00156DAD">
        <w:rPr>
          <w:lang w:val="en-US"/>
        </w:rPr>
        <w:t>c</w:t>
      </w:r>
      <w:r w:rsidRPr="00156DAD">
        <w:t>265</w:t>
      </w:r>
      <w:r w:rsidRPr="00156DAD">
        <w:rPr>
          <w:lang w:val="en-US"/>
        </w:rPr>
        <w:t>d</w:t>
      </w:r>
      <w:r w:rsidRPr="00156DAD">
        <w:t>9</w:t>
      </w:r>
      <w:proofErr w:type="spellStart"/>
      <w:r w:rsidRPr="00156DAD">
        <w:rPr>
          <w:lang w:val="en-US"/>
        </w:rPr>
        <w:t>eba</w:t>
      </w:r>
      <w:proofErr w:type="spellEnd"/>
      <w:r w:rsidRPr="00156DAD">
        <w:t>6</w:t>
      </w:r>
      <w:r w:rsidRPr="00156DAD">
        <w:rPr>
          <w:lang w:val="en-US"/>
        </w:rPr>
        <w:t>be</w:t>
      </w:r>
      <w:r w:rsidRPr="00156DAD">
        <w:t>0</w:t>
      </w:r>
      <w:r w:rsidRPr="00156DAD">
        <w:rPr>
          <w:lang w:val="en-US"/>
        </w:rPr>
        <w:t>a</w:t>
      </w:r>
      <w:r w:rsidRPr="00156DAD">
        <w:t>816</w:t>
      </w:r>
      <w:proofErr w:type="spellStart"/>
      <w:r w:rsidRPr="00156DAD">
        <w:rPr>
          <w:lang w:val="en-US"/>
        </w:rPr>
        <w:t>cdc</w:t>
      </w:r>
      <w:proofErr w:type="spellEnd"/>
      <w:r w:rsidRPr="00156DAD">
        <w:t>8</w:t>
      </w:r>
      <w:r w:rsidRPr="00156DAD">
        <w:rPr>
          <w:lang w:val="en-US"/>
        </w:rPr>
        <w:t>a</w:t>
      </w:r>
      <w:r w:rsidRPr="00156DAD">
        <w:t>189</w:t>
      </w:r>
      <w:r w:rsidRPr="00156DAD">
        <w:rPr>
          <w:lang w:val="en-US"/>
        </w:rPr>
        <w:t>bae</w:t>
      </w:r>
      <w:r w:rsidRPr="00156DAD">
        <w:t>60</w:t>
      </w:r>
      <w:r w:rsidRPr="00156DAD">
        <w:rPr>
          <w:lang w:val="en-US"/>
        </w:rPr>
        <w:t>f</w:t>
      </w:r>
      <w:r w:rsidRPr="00156DAD">
        <w:t>9</w:t>
      </w:r>
      <w:r w:rsidRPr="00156DAD">
        <w:rPr>
          <w:lang w:val="en-US"/>
        </w:rPr>
        <w:t>d</w:t>
      </w:r>
      <w:r w:rsidRPr="00156DAD">
        <w:t>1</w:t>
      </w:r>
      <w:r w:rsidRPr="00156DAD">
        <w:rPr>
          <w:lang w:val="en-US"/>
        </w:rPr>
        <w:t>b</w:t>
      </w:r>
    </w:p>
    <w:p w14:paraId="551ED77D" w14:textId="77777777" w:rsidR="00214C9E" w:rsidRPr="00156DAD" w:rsidRDefault="00214C9E" w:rsidP="00214C9E">
      <w:r w:rsidRPr="00156DAD">
        <w:t>275</w:t>
      </w:r>
      <w:r w:rsidRPr="00156DAD">
        <w:rPr>
          <w:lang w:val="en-US"/>
        </w:rPr>
        <w:t>a</w:t>
      </w:r>
      <w:r w:rsidRPr="00156DAD">
        <w:t>021</w:t>
      </w:r>
      <w:proofErr w:type="spellStart"/>
      <w:r w:rsidRPr="00156DAD">
        <w:rPr>
          <w:lang w:val="en-US"/>
        </w:rPr>
        <w:t>bbfb</w:t>
      </w:r>
      <w:proofErr w:type="spellEnd"/>
      <w:r w:rsidRPr="00156DAD">
        <w:t>6489</w:t>
      </w:r>
      <w:r w:rsidRPr="00156DAD">
        <w:rPr>
          <w:lang w:val="en-US"/>
        </w:rPr>
        <w:t>e</w:t>
      </w:r>
      <w:r w:rsidRPr="00156DAD">
        <w:t>54</w:t>
      </w:r>
      <w:r w:rsidRPr="00156DAD">
        <w:rPr>
          <w:lang w:val="en-US"/>
        </w:rPr>
        <w:t>d</w:t>
      </w:r>
      <w:r w:rsidRPr="00156DAD">
        <w:t>471899</w:t>
      </w:r>
      <w:r w:rsidRPr="00156DAD">
        <w:rPr>
          <w:lang w:val="en-US"/>
        </w:rPr>
        <w:t>f</w:t>
      </w:r>
      <w:r w:rsidRPr="00156DAD">
        <w:t>7</w:t>
      </w:r>
      <w:proofErr w:type="spellStart"/>
      <w:r w:rsidRPr="00156DAD">
        <w:rPr>
          <w:lang w:val="en-US"/>
        </w:rPr>
        <w:t>db</w:t>
      </w:r>
      <w:proofErr w:type="spellEnd"/>
      <w:r w:rsidRPr="00156DAD">
        <w:t>9</w:t>
      </w:r>
      <w:r w:rsidRPr="00156DAD">
        <w:rPr>
          <w:lang w:val="en-US"/>
        </w:rPr>
        <w:t>d</w:t>
      </w:r>
      <w:r w:rsidRPr="00156DAD">
        <w:t>1663</w:t>
      </w:r>
      <w:r w:rsidRPr="00156DAD">
        <w:rPr>
          <w:lang w:val="en-US"/>
        </w:rPr>
        <w:t>fc</w:t>
      </w:r>
      <w:r w:rsidRPr="00156DAD">
        <w:t>695</w:t>
      </w:r>
      <w:proofErr w:type="spellStart"/>
      <w:r w:rsidRPr="00156DAD">
        <w:rPr>
          <w:lang w:val="en-US"/>
        </w:rPr>
        <w:t>ec</w:t>
      </w:r>
      <w:proofErr w:type="spellEnd"/>
      <w:r w:rsidRPr="00156DAD">
        <w:t>2</w:t>
      </w:r>
      <w:proofErr w:type="spellStart"/>
      <w:r w:rsidRPr="00156DAD">
        <w:rPr>
          <w:lang w:val="en-US"/>
        </w:rPr>
        <w:t>fe</w:t>
      </w:r>
      <w:proofErr w:type="spellEnd"/>
      <w:r w:rsidRPr="00156DAD">
        <w:t>2</w:t>
      </w:r>
      <w:r w:rsidRPr="00156DAD">
        <w:rPr>
          <w:lang w:val="en-US"/>
        </w:rPr>
        <w:t>a</w:t>
      </w:r>
      <w:r w:rsidRPr="00156DAD">
        <w:t>2</w:t>
      </w:r>
      <w:r w:rsidRPr="00156DAD">
        <w:rPr>
          <w:lang w:val="en-US"/>
        </w:rPr>
        <w:t>c</w:t>
      </w:r>
      <w:r w:rsidRPr="00156DAD">
        <w:t>4538</w:t>
      </w:r>
      <w:proofErr w:type="spellStart"/>
      <w:r w:rsidRPr="00156DAD">
        <w:rPr>
          <w:lang w:val="en-US"/>
        </w:rPr>
        <w:t>aabf</w:t>
      </w:r>
      <w:proofErr w:type="spellEnd"/>
      <w:r w:rsidRPr="00156DAD">
        <w:t>651</w:t>
      </w:r>
      <w:proofErr w:type="spellStart"/>
      <w:r w:rsidRPr="00156DAD">
        <w:rPr>
          <w:lang w:val="en-US"/>
        </w:rPr>
        <w:t>fd</w:t>
      </w:r>
      <w:proofErr w:type="spellEnd"/>
      <w:r w:rsidRPr="00156DAD">
        <w:t>0</w:t>
      </w:r>
      <w:r w:rsidRPr="00156DAD">
        <w:rPr>
          <w:lang w:val="en-US"/>
        </w:rPr>
        <w:t>f</w:t>
      </w:r>
    </w:p>
    <w:p w14:paraId="1B3DB306" w14:textId="77777777" w:rsidR="00214C9E" w:rsidRPr="00156DAD" w:rsidRDefault="00214C9E" w:rsidP="00214C9E">
      <w:r w:rsidRPr="00156DAD">
        <w:t>7</w:t>
      </w:r>
      <w:r w:rsidRPr="00156DAD">
        <w:rPr>
          <w:lang w:val="en-US"/>
        </w:rPr>
        <w:t>f</w:t>
      </w:r>
      <w:r w:rsidRPr="00156DAD">
        <w:t>4</w:t>
      </w:r>
      <w:r w:rsidRPr="00156DAD">
        <w:rPr>
          <w:lang w:val="en-US"/>
        </w:rPr>
        <w:t>f</w:t>
      </w:r>
      <w:r w:rsidRPr="00156DAD">
        <w:t>467</w:t>
      </w:r>
      <w:r w:rsidRPr="00156DAD">
        <w:rPr>
          <w:lang w:val="en-US"/>
        </w:rPr>
        <w:t>a</w:t>
      </w:r>
      <w:r w:rsidRPr="00156DAD">
        <w:t>8</w:t>
      </w:r>
      <w:r w:rsidRPr="00156DAD">
        <w:rPr>
          <w:lang w:val="en-US"/>
        </w:rPr>
        <w:t>a</w:t>
      </w:r>
      <w:r w:rsidRPr="00156DAD">
        <w:t>5274</w:t>
      </w:r>
      <w:proofErr w:type="spellStart"/>
      <w:r w:rsidRPr="00156DAD">
        <w:rPr>
          <w:lang w:val="en-US"/>
        </w:rPr>
        <w:t>cf</w:t>
      </w:r>
      <w:proofErr w:type="spellEnd"/>
      <w:r w:rsidRPr="00156DAD">
        <w:t>7</w:t>
      </w:r>
      <w:r w:rsidRPr="00156DAD">
        <w:rPr>
          <w:lang w:val="en-US"/>
        </w:rPr>
        <w:t>ae</w:t>
      </w:r>
      <w:r w:rsidRPr="00156DAD">
        <w:t>5</w:t>
      </w:r>
      <w:r w:rsidRPr="00156DAD">
        <w:rPr>
          <w:lang w:val="en-US"/>
        </w:rPr>
        <w:t>d</w:t>
      </w:r>
      <w:r w:rsidRPr="00156DAD">
        <w:t>3565149</w:t>
      </w:r>
      <w:r w:rsidRPr="00156DAD">
        <w:rPr>
          <w:lang w:val="en-US"/>
        </w:rPr>
        <w:t>e</w:t>
      </w:r>
      <w:r w:rsidRPr="00156DAD">
        <w:t>0</w:t>
      </w:r>
      <w:proofErr w:type="spellStart"/>
      <w:r w:rsidRPr="00156DAD">
        <w:rPr>
          <w:lang w:val="en-US"/>
        </w:rPr>
        <w:t>eea</w:t>
      </w:r>
      <w:proofErr w:type="spellEnd"/>
      <w:r w:rsidRPr="00156DAD">
        <w:t>55</w:t>
      </w:r>
      <w:r w:rsidRPr="00156DAD">
        <w:rPr>
          <w:lang w:val="en-US"/>
        </w:rPr>
        <w:t>e</w:t>
      </w:r>
      <w:r w:rsidRPr="00156DAD">
        <w:t>0</w:t>
      </w:r>
      <w:r w:rsidRPr="00156DAD">
        <w:rPr>
          <w:lang w:val="en-US"/>
        </w:rPr>
        <w:t>e</w:t>
      </w:r>
      <w:r w:rsidRPr="00156DAD">
        <w:t>794649</w:t>
      </w:r>
      <w:r w:rsidRPr="00156DAD">
        <w:rPr>
          <w:lang w:val="en-US"/>
        </w:rPr>
        <w:t>d</w:t>
      </w:r>
      <w:r w:rsidRPr="00156DAD">
        <w:t>2482</w:t>
      </w:r>
      <w:r w:rsidRPr="00156DAD">
        <w:rPr>
          <w:lang w:val="en-US"/>
        </w:rPr>
        <w:t>a</w:t>
      </w:r>
      <w:r w:rsidRPr="00156DAD">
        <w:t>297</w:t>
      </w:r>
      <w:r w:rsidRPr="00156DAD">
        <w:rPr>
          <w:lang w:val="en-US"/>
        </w:rPr>
        <w:t>b</w:t>
      </w:r>
      <w:r w:rsidRPr="00156DAD">
        <w:t>6</w:t>
      </w:r>
      <w:r w:rsidRPr="00156DAD">
        <w:rPr>
          <w:lang w:val="en-US"/>
        </w:rPr>
        <w:t>a</w:t>
      </w:r>
      <w:r w:rsidRPr="00156DAD">
        <w:t>37</w:t>
      </w:r>
      <w:r w:rsidRPr="00156DAD">
        <w:rPr>
          <w:lang w:val="en-US"/>
        </w:rPr>
        <w:t>f</w:t>
      </w:r>
      <w:r w:rsidRPr="00156DAD">
        <w:t>8791</w:t>
      </w:r>
      <w:r w:rsidRPr="00156DAD">
        <w:rPr>
          <w:lang w:val="en-US"/>
        </w:rPr>
        <w:t>d</w:t>
      </w:r>
    </w:p>
    <w:p w14:paraId="2909B423" w14:textId="77777777" w:rsidR="00214C9E" w:rsidRPr="00156DAD" w:rsidRDefault="00214C9E" w:rsidP="00214C9E">
      <w:r w:rsidRPr="00156DAD">
        <w:rPr>
          <w:lang w:val="en-US"/>
        </w:rPr>
        <w:t>b</w:t>
      </w:r>
      <w:r w:rsidRPr="00156DAD">
        <w:t>45</w:t>
      </w:r>
      <w:r w:rsidRPr="00156DAD">
        <w:rPr>
          <w:lang w:val="en-US"/>
        </w:rPr>
        <w:t>a</w:t>
      </w:r>
      <w:r w:rsidRPr="00156DAD">
        <w:t>8</w:t>
      </w:r>
      <w:r w:rsidRPr="00156DAD">
        <w:rPr>
          <w:lang w:val="en-US"/>
        </w:rPr>
        <w:t>ed</w:t>
      </w:r>
      <w:r w:rsidRPr="00156DAD">
        <w:t>74</w:t>
      </w:r>
      <w:r w:rsidRPr="00156DAD">
        <w:rPr>
          <w:lang w:val="en-US"/>
        </w:rPr>
        <w:t>a</w:t>
      </w:r>
      <w:r w:rsidRPr="00156DAD">
        <w:t>4</w:t>
      </w:r>
      <w:r w:rsidRPr="00156DAD">
        <w:rPr>
          <w:lang w:val="en-US"/>
        </w:rPr>
        <w:t>fa</w:t>
      </w:r>
      <w:r w:rsidRPr="00156DAD">
        <w:t>6897139</w:t>
      </w:r>
      <w:r w:rsidRPr="00156DAD">
        <w:rPr>
          <w:lang w:val="en-US"/>
        </w:rPr>
        <w:t>bf</w:t>
      </w:r>
      <w:r w:rsidRPr="00156DAD">
        <w:t>9</w:t>
      </w:r>
      <w:r w:rsidRPr="00156DAD">
        <w:rPr>
          <w:lang w:val="en-US"/>
        </w:rPr>
        <w:t>c</w:t>
      </w:r>
      <w:r w:rsidRPr="00156DAD">
        <w:t>616639811</w:t>
      </w:r>
      <w:r w:rsidRPr="00156DAD">
        <w:rPr>
          <w:lang w:val="en-US"/>
        </w:rPr>
        <w:t>f</w:t>
      </w:r>
      <w:r w:rsidRPr="00156DAD">
        <w:t>0304</w:t>
      </w:r>
      <w:r w:rsidRPr="00156DAD">
        <w:rPr>
          <w:lang w:val="en-US"/>
        </w:rPr>
        <w:t>d</w:t>
      </w:r>
      <w:r w:rsidRPr="00156DAD">
        <w:t>6</w:t>
      </w:r>
      <w:r w:rsidRPr="00156DAD">
        <w:rPr>
          <w:lang w:val="en-US"/>
        </w:rPr>
        <w:t>f</w:t>
      </w:r>
      <w:r w:rsidRPr="00156DAD">
        <w:t>59</w:t>
      </w:r>
      <w:proofErr w:type="spellStart"/>
      <w:r w:rsidRPr="00156DAD">
        <w:rPr>
          <w:lang w:val="en-US"/>
        </w:rPr>
        <w:t>efef</w:t>
      </w:r>
      <w:proofErr w:type="spellEnd"/>
      <w:r w:rsidRPr="00156DAD">
        <w:t>8</w:t>
      </w:r>
      <w:r w:rsidRPr="00156DAD">
        <w:rPr>
          <w:lang w:val="en-US"/>
        </w:rPr>
        <w:t>fc</w:t>
      </w:r>
      <w:r w:rsidRPr="00156DAD">
        <w:t>55301</w:t>
      </w:r>
      <w:r w:rsidRPr="00156DAD">
        <w:rPr>
          <w:lang w:val="en-US"/>
        </w:rPr>
        <w:t>e</w:t>
      </w:r>
      <w:r w:rsidRPr="00156DAD">
        <w:t>9</w:t>
      </w:r>
      <w:r w:rsidRPr="00156DAD">
        <w:rPr>
          <w:lang w:val="en-US"/>
        </w:rPr>
        <w:t>ab</w:t>
      </w:r>
      <w:r w:rsidRPr="00156DAD">
        <w:t>43998</w:t>
      </w:r>
    </w:p>
    <w:p w14:paraId="74507D13" w14:textId="77777777" w:rsidR="00214C9E" w:rsidRPr="00156DAD" w:rsidRDefault="00214C9E" w:rsidP="00214C9E">
      <w:r w:rsidRPr="00156DAD">
        <w:rPr>
          <w:lang w:val="en-US"/>
        </w:rPr>
        <w:t>c</w:t>
      </w:r>
      <w:r w:rsidRPr="00156DAD">
        <w:t>6</w:t>
      </w:r>
      <w:r w:rsidRPr="00156DAD">
        <w:rPr>
          <w:lang w:val="en-US"/>
        </w:rPr>
        <w:t>fc</w:t>
      </w:r>
      <w:r w:rsidRPr="00156DAD">
        <w:t>1</w:t>
      </w:r>
      <w:proofErr w:type="spellStart"/>
      <w:r w:rsidRPr="00156DAD">
        <w:rPr>
          <w:lang w:val="en-US"/>
        </w:rPr>
        <w:t>cb</w:t>
      </w:r>
      <w:proofErr w:type="spellEnd"/>
      <w:r w:rsidRPr="00156DAD">
        <w:t>7</w:t>
      </w:r>
      <w:r w:rsidRPr="00156DAD">
        <w:rPr>
          <w:lang w:val="en-US"/>
        </w:rPr>
        <w:t>a</w:t>
      </w:r>
      <w:r w:rsidRPr="00156DAD">
        <w:t>045</w:t>
      </w:r>
      <w:proofErr w:type="spellStart"/>
      <w:r w:rsidRPr="00156DAD">
        <w:rPr>
          <w:lang w:val="en-US"/>
        </w:rPr>
        <w:t>dadcf</w:t>
      </w:r>
      <w:proofErr w:type="spellEnd"/>
      <w:r w:rsidRPr="00156DAD">
        <w:t>3</w:t>
      </w:r>
      <w:r w:rsidRPr="00156DAD">
        <w:rPr>
          <w:lang w:val="en-US"/>
        </w:rPr>
        <w:t>b</w:t>
      </w:r>
      <w:r w:rsidRPr="00156DAD">
        <w:t>23</w:t>
      </w:r>
      <w:r w:rsidRPr="00156DAD">
        <w:rPr>
          <w:lang w:val="en-US"/>
        </w:rPr>
        <w:t>e</w:t>
      </w:r>
      <w:r w:rsidRPr="00156DAD">
        <w:t>9</w:t>
      </w:r>
      <w:r w:rsidRPr="00156DAD">
        <w:rPr>
          <w:lang w:val="en-US"/>
        </w:rPr>
        <w:t>f</w:t>
      </w:r>
      <w:r w:rsidRPr="00156DAD">
        <w:t>9</w:t>
      </w:r>
      <w:r w:rsidRPr="00156DAD">
        <w:rPr>
          <w:lang w:val="en-US"/>
        </w:rPr>
        <w:t>fc</w:t>
      </w:r>
      <w:r w:rsidRPr="00156DAD">
        <w:t>100</w:t>
      </w:r>
      <w:r w:rsidRPr="00156DAD">
        <w:rPr>
          <w:lang w:val="en-US"/>
        </w:rPr>
        <w:t>d</w:t>
      </w:r>
      <w:r w:rsidRPr="00156DAD">
        <w:t>7</w:t>
      </w:r>
      <w:r w:rsidRPr="00156DAD">
        <w:rPr>
          <w:lang w:val="en-US"/>
        </w:rPr>
        <w:t>f</w:t>
      </w:r>
      <w:r w:rsidRPr="00156DAD">
        <w:t>93997</w:t>
      </w:r>
      <w:r w:rsidRPr="00156DAD">
        <w:rPr>
          <w:lang w:val="en-US"/>
        </w:rPr>
        <w:t>bf</w:t>
      </w:r>
      <w:r w:rsidRPr="00156DAD">
        <w:t>0</w:t>
      </w:r>
      <w:r w:rsidRPr="00156DAD">
        <w:rPr>
          <w:lang w:val="en-US"/>
        </w:rPr>
        <w:t>e</w:t>
      </w:r>
      <w:r w:rsidRPr="00156DAD">
        <w:t>1</w:t>
      </w:r>
      <w:r w:rsidRPr="00156DAD">
        <w:rPr>
          <w:lang w:val="en-US"/>
        </w:rPr>
        <w:t>d</w:t>
      </w:r>
      <w:r w:rsidRPr="00156DAD">
        <w:t>10</w:t>
      </w:r>
      <w:proofErr w:type="spellStart"/>
      <w:r w:rsidRPr="00156DAD">
        <w:rPr>
          <w:lang w:val="en-US"/>
        </w:rPr>
        <w:t>ea</w:t>
      </w:r>
      <w:proofErr w:type="spellEnd"/>
      <w:r w:rsidRPr="00156DAD">
        <w:t>5</w:t>
      </w:r>
      <w:r w:rsidRPr="00156DAD">
        <w:rPr>
          <w:lang w:val="en-US"/>
        </w:rPr>
        <w:t>a</w:t>
      </w:r>
      <w:r w:rsidRPr="00156DAD">
        <w:t>9216</w:t>
      </w:r>
      <w:r w:rsidRPr="00156DAD">
        <w:rPr>
          <w:lang w:val="en-US"/>
        </w:rPr>
        <w:t>bf</w:t>
      </w:r>
      <w:r w:rsidRPr="00156DAD">
        <w:t>5</w:t>
      </w:r>
      <w:r w:rsidRPr="00156DAD">
        <w:rPr>
          <w:lang w:val="en-US"/>
        </w:rPr>
        <w:t>e</w:t>
      </w:r>
      <w:r w:rsidRPr="00156DAD">
        <w:t>11</w:t>
      </w:r>
      <w:r w:rsidRPr="00156DAD">
        <w:rPr>
          <w:lang w:val="en-US"/>
        </w:rPr>
        <w:t>a</w:t>
      </w:r>
      <w:r w:rsidRPr="00156DAD">
        <w:t>4</w:t>
      </w:r>
      <w:r w:rsidRPr="00156DAD">
        <w:rPr>
          <w:lang w:val="en-US"/>
        </w:rPr>
        <w:t>b</w:t>
      </w:r>
      <w:r w:rsidRPr="00156DAD">
        <w:t>4</w:t>
      </w:r>
    </w:p>
    <w:p w14:paraId="4EDB445A" w14:textId="77777777" w:rsidR="00214C9E" w:rsidRPr="00156DAD" w:rsidRDefault="00214C9E" w:rsidP="00214C9E"/>
    <w:p w14:paraId="4CDA13AD" w14:textId="77777777" w:rsidR="00214C9E" w:rsidRPr="00156DAD" w:rsidRDefault="00214C9E" w:rsidP="00214C9E">
      <w:pPr>
        <w:pStyle w:val="2"/>
        <w:numPr>
          <w:ilvl w:val="1"/>
          <w:numId w:val="1"/>
        </w:numPr>
      </w:pPr>
      <w:r w:rsidRPr="00156DAD">
        <w:t xml:space="preserve">Проверить 5 различных </w:t>
      </w:r>
      <w:r>
        <w:t>веб-</w:t>
      </w:r>
      <w:r w:rsidRPr="00156DAD">
        <w:t xml:space="preserve">сайтов при помощи </w:t>
      </w:r>
      <w:proofErr w:type="spellStart"/>
      <w:r w:rsidRPr="00156DAD">
        <w:rPr>
          <w:lang w:val="en-US"/>
        </w:rPr>
        <w:t>VirusTotal</w:t>
      </w:r>
      <w:proofErr w:type="spellEnd"/>
      <w:r>
        <w:t>. Записать результаты в отчет</w:t>
      </w:r>
      <w:r w:rsidRPr="00156DAD">
        <w:t>;</w:t>
      </w:r>
    </w:p>
    <w:p w14:paraId="6531ABA9" w14:textId="77777777" w:rsidR="00214C9E" w:rsidRPr="00156DAD" w:rsidRDefault="00214C9E" w:rsidP="00214C9E">
      <w:pPr>
        <w:pStyle w:val="2"/>
        <w:numPr>
          <w:ilvl w:val="1"/>
          <w:numId w:val="1"/>
        </w:numPr>
      </w:pPr>
      <w:r w:rsidRPr="00156DAD">
        <w:t xml:space="preserve">Используя </w:t>
      </w:r>
      <w:r w:rsidRPr="00156DAD">
        <w:rPr>
          <w:lang w:val="en-US"/>
        </w:rPr>
        <w:t>API</w:t>
      </w:r>
      <w:r w:rsidRPr="00156DAD">
        <w:t xml:space="preserve"> </w:t>
      </w:r>
      <w:proofErr w:type="spellStart"/>
      <w:r w:rsidRPr="00156DAD">
        <w:rPr>
          <w:lang w:val="en-US"/>
        </w:rPr>
        <w:t>VirusTotal</w:t>
      </w:r>
      <w:proofErr w:type="spellEnd"/>
      <w:r w:rsidRPr="00156DAD">
        <w:t xml:space="preserve"> напишите</w:t>
      </w:r>
      <w:r>
        <w:t xml:space="preserve"> консольное</w:t>
      </w:r>
      <w:r w:rsidRPr="00156DAD">
        <w:t xml:space="preserve"> приложение для проверки выбранного файла на вирусные сигнатуры</w:t>
      </w:r>
      <w:r>
        <w:t>, в результате проверки должна возвращаться структурированная информация о результате</w:t>
      </w:r>
      <w:r w:rsidRPr="00156DAD">
        <w:t xml:space="preserve">. Для работы с </w:t>
      </w:r>
      <w:r w:rsidRPr="00156DAD">
        <w:rPr>
          <w:lang w:val="en-US"/>
        </w:rPr>
        <w:t>API</w:t>
      </w:r>
      <w:r w:rsidRPr="00156DAD">
        <w:t xml:space="preserve"> авторизоваться в </w:t>
      </w:r>
      <w:proofErr w:type="spellStart"/>
      <w:r w:rsidRPr="00156DAD">
        <w:rPr>
          <w:lang w:val="en-US"/>
        </w:rPr>
        <w:t>VirusTotal</w:t>
      </w:r>
      <w:proofErr w:type="spellEnd"/>
      <w:r w:rsidRPr="00156DAD">
        <w:t xml:space="preserve"> и использовать </w:t>
      </w:r>
      <w:proofErr w:type="spellStart"/>
      <w:r w:rsidRPr="00156DAD">
        <w:rPr>
          <w:lang w:val="en-US"/>
        </w:rPr>
        <w:t>api</w:t>
      </w:r>
      <w:proofErr w:type="spellEnd"/>
      <w:r w:rsidRPr="00156DAD">
        <w:t>-ключ</w:t>
      </w:r>
      <w:r w:rsidRPr="007D2796">
        <w:t>;</w:t>
      </w:r>
    </w:p>
    <w:p w14:paraId="3D936E1A" w14:textId="77777777" w:rsidR="00214C9E" w:rsidRPr="00156DAD" w:rsidRDefault="00214C9E" w:rsidP="00214C9E">
      <w:pPr>
        <w:pStyle w:val="1"/>
        <w:numPr>
          <w:ilvl w:val="0"/>
          <w:numId w:val="1"/>
        </w:numPr>
      </w:pPr>
      <w:r w:rsidRPr="00156DAD">
        <w:t>Порядок выполнения работы</w:t>
      </w:r>
    </w:p>
    <w:p w14:paraId="5BF3B103" w14:textId="77777777" w:rsidR="00214C9E" w:rsidRPr="00156DAD" w:rsidRDefault="00214C9E" w:rsidP="00214C9E">
      <w:pPr>
        <w:pStyle w:val="2"/>
        <w:numPr>
          <w:ilvl w:val="1"/>
          <w:numId w:val="1"/>
        </w:numPr>
      </w:pPr>
      <w:r w:rsidRPr="00156DAD">
        <w:t>Повторить теоретический материал п. 3.1;</w:t>
      </w:r>
    </w:p>
    <w:p w14:paraId="2EDAAA90" w14:textId="77777777" w:rsidR="00214C9E" w:rsidRPr="00156DAD" w:rsidRDefault="00214C9E" w:rsidP="00214C9E">
      <w:pPr>
        <w:pStyle w:val="2"/>
        <w:numPr>
          <w:ilvl w:val="1"/>
          <w:numId w:val="1"/>
        </w:numPr>
      </w:pPr>
      <w:r w:rsidRPr="00156DAD">
        <w:t>Выполнить задания 5.1-5.8</w:t>
      </w:r>
    </w:p>
    <w:p w14:paraId="15CE346D" w14:textId="77777777" w:rsidR="00214C9E" w:rsidRPr="00156DAD" w:rsidRDefault="00214C9E" w:rsidP="00214C9E">
      <w:pPr>
        <w:pStyle w:val="2"/>
        <w:numPr>
          <w:ilvl w:val="1"/>
          <w:numId w:val="1"/>
        </w:numPr>
      </w:pPr>
      <w:r w:rsidRPr="00156DAD">
        <w:t>Ответить на контрольные вопросы п. 8;</w:t>
      </w:r>
    </w:p>
    <w:p w14:paraId="22BDF278" w14:textId="77777777" w:rsidR="00214C9E" w:rsidRPr="00156DAD" w:rsidRDefault="00214C9E" w:rsidP="00214C9E">
      <w:pPr>
        <w:pStyle w:val="2"/>
        <w:numPr>
          <w:ilvl w:val="1"/>
          <w:numId w:val="1"/>
        </w:numPr>
      </w:pPr>
      <w:r w:rsidRPr="00156DAD">
        <w:t>Заполнить отчет п. 7.</w:t>
      </w:r>
    </w:p>
    <w:p w14:paraId="6C0BBA43" w14:textId="77777777" w:rsidR="00214C9E" w:rsidRPr="00156DAD" w:rsidRDefault="00214C9E" w:rsidP="00214C9E">
      <w:pPr>
        <w:pStyle w:val="1"/>
        <w:numPr>
          <w:ilvl w:val="0"/>
          <w:numId w:val="1"/>
        </w:numPr>
      </w:pPr>
      <w:r w:rsidRPr="00156DAD">
        <w:lastRenderedPageBreak/>
        <w:t>Содержание отчета</w:t>
      </w:r>
    </w:p>
    <w:p w14:paraId="18F57FEC" w14:textId="77777777" w:rsidR="00214C9E" w:rsidRPr="00156DAD" w:rsidRDefault="00214C9E" w:rsidP="00214C9E">
      <w:pPr>
        <w:pStyle w:val="2"/>
        <w:numPr>
          <w:ilvl w:val="1"/>
          <w:numId w:val="1"/>
        </w:numPr>
      </w:pPr>
      <w:r w:rsidRPr="00156DAD">
        <w:t>Титульный лист;</w:t>
      </w:r>
    </w:p>
    <w:p w14:paraId="1D3943A6" w14:textId="77777777" w:rsidR="00214C9E" w:rsidRDefault="00214C9E" w:rsidP="00214C9E">
      <w:pPr>
        <w:pStyle w:val="2"/>
        <w:numPr>
          <w:ilvl w:val="1"/>
          <w:numId w:val="1"/>
        </w:numPr>
      </w:pPr>
      <w:r w:rsidRPr="00156DAD">
        <w:t>Цель работы;</w:t>
      </w:r>
    </w:p>
    <w:p w14:paraId="38E4F2A6" w14:textId="77777777" w:rsidR="00214C9E" w:rsidRPr="00156DAD" w:rsidRDefault="00214C9E" w:rsidP="00214C9E">
      <w:pPr>
        <w:pStyle w:val="2"/>
        <w:numPr>
          <w:ilvl w:val="1"/>
          <w:numId w:val="1"/>
        </w:numPr>
      </w:pPr>
      <w:r>
        <w:t>Данные об обследованных файлах и сайтах п.5.1-5.2</w:t>
      </w:r>
    </w:p>
    <w:p w14:paraId="423D9EC0" w14:textId="77777777" w:rsidR="00214C9E" w:rsidRPr="00156DAD" w:rsidRDefault="00214C9E" w:rsidP="00214C9E">
      <w:pPr>
        <w:pStyle w:val="2"/>
        <w:numPr>
          <w:ilvl w:val="1"/>
          <w:numId w:val="1"/>
        </w:numPr>
      </w:pPr>
      <w:r w:rsidRPr="00156DAD">
        <w:t>Ответы на контрольные вопросы п. 6.3;</w:t>
      </w:r>
    </w:p>
    <w:p w14:paraId="50FFFA6D" w14:textId="77777777" w:rsidR="00214C9E" w:rsidRPr="00156DAD" w:rsidRDefault="00214C9E" w:rsidP="00214C9E">
      <w:pPr>
        <w:pStyle w:val="2"/>
        <w:numPr>
          <w:ilvl w:val="1"/>
          <w:numId w:val="1"/>
        </w:numPr>
      </w:pPr>
      <w:r w:rsidRPr="00156DAD">
        <w:t>Вывод по проделанной работе.</w:t>
      </w:r>
    </w:p>
    <w:p w14:paraId="0736F6CD" w14:textId="77777777" w:rsidR="00214C9E" w:rsidRPr="00156DAD" w:rsidRDefault="00214C9E" w:rsidP="00214C9E">
      <w:pPr>
        <w:pStyle w:val="1"/>
        <w:numPr>
          <w:ilvl w:val="0"/>
          <w:numId w:val="1"/>
        </w:numPr>
      </w:pPr>
      <w:r w:rsidRPr="00156DAD">
        <w:t>Контрольные вопросы</w:t>
      </w:r>
    </w:p>
    <w:p w14:paraId="62A6C9B9" w14:textId="77777777" w:rsidR="00214C9E" w:rsidRPr="00156DAD" w:rsidRDefault="00214C9E" w:rsidP="00214C9E">
      <w:pPr>
        <w:pStyle w:val="2"/>
        <w:numPr>
          <w:ilvl w:val="1"/>
          <w:numId w:val="1"/>
        </w:numPr>
      </w:pPr>
      <w:r w:rsidRPr="00156DAD">
        <w:t>Какие типы антивирусного ПО существуют?</w:t>
      </w:r>
    </w:p>
    <w:p w14:paraId="3395A157" w14:textId="77777777" w:rsidR="00214C9E" w:rsidRPr="00156DAD" w:rsidRDefault="00214C9E" w:rsidP="00214C9E">
      <w:pPr>
        <w:pStyle w:val="2"/>
        <w:numPr>
          <w:ilvl w:val="1"/>
          <w:numId w:val="1"/>
        </w:numPr>
      </w:pPr>
      <w:r w:rsidRPr="00156DAD">
        <w:t>Что такое сигнатура файла?</w:t>
      </w:r>
    </w:p>
    <w:p w14:paraId="0E5B4600" w14:textId="77777777" w:rsidR="00214C9E" w:rsidRPr="00156DAD" w:rsidRDefault="00214C9E" w:rsidP="00214C9E">
      <w:pPr>
        <w:pStyle w:val="1"/>
        <w:numPr>
          <w:ilvl w:val="0"/>
          <w:numId w:val="1"/>
        </w:numPr>
      </w:pPr>
      <w:r w:rsidRPr="00156DAD">
        <w:t>Приложение</w:t>
      </w:r>
    </w:p>
    <w:p w14:paraId="5E9914BD" w14:textId="77777777" w:rsidR="00214C9E" w:rsidRPr="00156DAD" w:rsidRDefault="00214C9E" w:rsidP="00214C9E"/>
    <w:p w14:paraId="31BD6CFB" w14:textId="77777777" w:rsidR="00214C9E" w:rsidRPr="00156DAD" w:rsidRDefault="00214C9E" w:rsidP="00214C9E">
      <w:r w:rsidRPr="00156DAD">
        <w:t>Информаци</w:t>
      </w:r>
      <w:r>
        <w:t>я</w:t>
      </w:r>
      <w:r w:rsidRPr="00156DAD">
        <w:t xml:space="preserve"> по использованию </w:t>
      </w:r>
      <w:r w:rsidRPr="00156DAD">
        <w:rPr>
          <w:lang w:val="en-US"/>
        </w:rPr>
        <w:t>API</w:t>
      </w:r>
      <w:r w:rsidRPr="00156DAD">
        <w:t xml:space="preserve"> </w:t>
      </w:r>
      <w:r w:rsidRPr="00156DAD">
        <w:rPr>
          <w:lang w:val="en-US"/>
        </w:rPr>
        <w:t>https</w:t>
      </w:r>
      <w:r w:rsidRPr="00156DAD">
        <w:t>://</w:t>
      </w:r>
      <w:r w:rsidRPr="00156DAD">
        <w:rPr>
          <w:lang w:val="en-US"/>
        </w:rPr>
        <w:t>docs</w:t>
      </w:r>
      <w:r w:rsidRPr="00156DAD">
        <w:t>.</w:t>
      </w:r>
      <w:proofErr w:type="spellStart"/>
      <w:r w:rsidRPr="00156DAD">
        <w:rPr>
          <w:lang w:val="en-US"/>
        </w:rPr>
        <w:t>virustotal</w:t>
      </w:r>
      <w:proofErr w:type="spellEnd"/>
      <w:r w:rsidRPr="00156DAD">
        <w:t>.</w:t>
      </w:r>
      <w:r w:rsidRPr="00156DAD">
        <w:rPr>
          <w:lang w:val="en-US"/>
        </w:rPr>
        <w:t>com</w:t>
      </w:r>
      <w:r w:rsidRPr="00156DAD">
        <w:t>/</w:t>
      </w:r>
      <w:r w:rsidRPr="00156DAD">
        <w:rPr>
          <w:lang w:val="en-US"/>
        </w:rPr>
        <w:t>reference</w:t>
      </w:r>
      <w:r w:rsidRPr="00156DAD">
        <w:t>/</w:t>
      </w:r>
      <w:r w:rsidRPr="00156DAD">
        <w:rPr>
          <w:lang w:val="en-US"/>
        </w:rPr>
        <w:t>file</w:t>
      </w:r>
      <w:r w:rsidRPr="00156DAD">
        <w:t>-</w:t>
      </w:r>
      <w:r w:rsidRPr="00156DAD">
        <w:rPr>
          <w:lang w:val="en-US"/>
        </w:rPr>
        <w:t>info</w:t>
      </w:r>
    </w:p>
    <w:p w14:paraId="26FA0F5B" w14:textId="4B0A9640" w:rsidR="00C17530" w:rsidRPr="00214C9E" w:rsidRDefault="00214C9E" w:rsidP="00214C9E">
      <w:r w:rsidRPr="00156DAD">
        <w:t xml:space="preserve">Пример реализации </w:t>
      </w:r>
      <w:hyperlink r:id="rId5" w:history="1">
        <w:r w:rsidRPr="00FB469A">
          <w:rPr>
            <w:rStyle w:val="af1"/>
            <w:lang w:val="en-US"/>
          </w:rPr>
          <w:t>https</w:t>
        </w:r>
        <w:r w:rsidRPr="00FB469A">
          <w:rPr>
            <w:rStyle w:val="af1"/>
          </w:rPr>
          <w:t>://</w:t>
        </w:r>
        <w:proofErr w:type="spellStart"/>
        <w:r w:rsidRPr="00FB469A">
          <w:rPr>
            <w:rStyle w:val="af1"/>
            <w:lang w:val="en-US"/>
          </w:rPr>
          <w:t>github</w:t>
        </w:r>
        <w:proofErr w:type="spellEnd"/>
        <w:r w:rsidRPr="00FB469A">
          <w:rPr>
            <w:rStyle w:val="af1"/>
          </w:rPr>
          <w:t>.</w:t>
        </w:r>
        <w:r w:rsidRPr="00FB469A">
          <w:rPr>
            <w:rStyle w:val="af1"/>
            <w:lang w:val="en-US"/>
          </w:rPr>
          <w:t>com</w:t>
        </w:r>
        <w:r w:rsidRPr="00FB469A">
          <w:rPr>
            <w:rStyle w:val="af1"/>
          </w:rPr>
          <w:t>/</w:t>
        </w:r>
        <w:proofErr w:type="spellStart"/>
        <w:r w:rsidRPr="00FB469A">
          <w:rPr>
            <w:rStyle w:val="af1"/>
            <w:lang w:val="en-US"/>
          </w:rPr>
          <w:t>SamuelTulach</w:t>
        </w:r>
        <w:proofErr w:type="spellEnd"/>
        <w:r w:rsidRPr="00FB469A">
          <w:rPr>
            <w:rStyle w:val="af1"/>
          </w:rPr>
          <w:t>/</w:t>
        </w:r>
        <w:proofErr w:type="spellStart"/>
        <w:r w:rsidRPr="00FB469A">
          <w:rPr>
            <w:rStyle w:val="af1"/>
            <w:lang w:val="en-US"/>
          </w:rPr>
          <w:t>VirusTotalUploader</w:t>
        </w:r>
        <w:proofErr w:type="spellEnd"/>
      </w:hyperlink>
    </w:p>
    <w:sectPr w:rsidR="00C17530" w:rsidRPr="00214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  <w:num w:numId="7" w16cid:durableId="3980931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C8"/>
    <w:rsid w:val="00000FA3"/>
    <w:rsid w:val="00055311"/>
    <w:rsid w:val="00063794"/>
    <w:rsid w:val="00070FAF"/>
    <w:rsid w:val="001343BE"/>
    <w:rsid w:val="0018259A"/>
    <w:rsid w:val="0019341A"/>
    <w:rsid w:val="001974B9"/>
    <w:rsid w:val="001B65BA"/>
    <w:rsid w:val="001E32F3"/>
    <w:rsid w:val="00214C9E"/>
    <w:rsid w:val="00261B0A"/>
    <w:rsid w:val="002637A9"/>
    <w:rsid w:val="00263D43"/>
    <w:rsid w:val="00271E47"/>
    <w:rsid w:val="002C605A"/>
    <w:rsid w:val="0038365B"/>
    <w:rsid w:val="0039238A"/>
    <w:rsid w:val="003E2CFB"/>
    <w:rsid w:val="00405DEC"/>
    <w:rsid w:val="004358D4"/>
    <w:rsid w:val="004A368A"/>
    <w:rsid w:val="004F3128"/>
    <w:rsid w:val="00693BA2"/>
    <w:rsid w:val="006A4362"/>
    <w:rsid w:val="006E2A7B"/>
    <w:rsid w:val="006E2B52"/>
    <w:rsid w:val="006F4C9F"/>
    <w:rsid w:val="006F6066"/>
    <w:rsid w:val="007F114C"/>
    <w:rsid w:val="00814C20"/>
    <w:rsid w:val="00877423"/>
    <w:rsid w:val="008823E4"/>
    <w:rsid w:val="008B298E"/>
    <w:rsid w:val="008E0D8A"/>
    <w:rsid w:val="008F25B5"/>
    <w:rsid w:val="00925158"/>
    <w:rsid w:val="00A1047A"/>
    <w:rsid w:val="00A24FD1"/>
    <w:rsid w:val="00A7632F"/>
    <w:rsid w:val="00BD58EC"/>
    <w:rsid w:val="00BD7687"/>
    <w:rsid w:val="00C17530"/>
    <w:rsid w:val="00CD555D"/>
    <w:rsid w:val="00CF0E87"/>
    <w:rsid w:val="00D301C8"/>
    <w:rsid w:val="00D66C75"/>
    <w:rsid w:val="00DC02F0"/>
    <w:rsid w:val="00DC4636"/>
    <w:rsid w:val="00E01507"/>
    <w:rsid w:val="00E53507"/>
    <w:rsid w:val="00E65989"/>
    <w:rsid w:val="00EE187F"/>
    <w:rsid w:val="00F54224"/>
    <w:rsid w:val="00F62EAE"/>
    <w:rsid w:val="00F87AE9"/>
    <w:rsid w:val="00F9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7253D3"/>
  <w15:chartTrackingRefBased/>
  <w15:docId w15:val="{E37FC2A9-9D3D-4421-A97C-9D53065A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14C9E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table" w:styleId="af">
    <w:name w:val="Table Grid"/>
    <w:basedOn w:val="a2"/>
    <w:uiPriority w:val="39"/>
    <w:rsid w:val="00DC0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1"/>
    <w:qFormat/>
    <w:rsid w:val="006F6066"/>
    <w:pPr>
      <w:spacing w:after="0" w:line="240" w:lineRule="auto"/>
      <w:jc w:val="both"/>
    </w:pPr>
  </w:style>
  <w:style w:type="character" w:styleId="af1">
    <w:name w:val="Hyperlink"/>
    <w:basedOn w:val="a1"/>
    <w:uiPriority w:val="99"/>
    <w:unhideWhenUsed/>
    <w:rsid w:val="006F606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muelTulach/VirusTotalUploader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71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27</cp:revision>
  <dcterms:created xsi:type="dcterms:W3CDTF">2025-09-10T17:18:00Z</dcterms:created>
  <dcterms:modified xsi:type="dcterms:W3CDTF">2025-10-26T13:18:00Z</dcterms:modified>
</cp:coreProperties>
</file>